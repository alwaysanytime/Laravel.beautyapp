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D684708" w14:textId="77777777" w:rsidR="000C7825" w:rsidRDefault="000C7825">
      <w:bookmarkStart w:id="0" w:name="_GoBack"/>
      <w:bookmarkEnd w:id="0"/>
    </w:p>
    <w:p w14:paraId="6479D68B" w14:textId="3DFA6674" w:rsidR="00E54B2F" w:rsidRDefault="00E54B2F"/>
    <w:p w14:paraId="31288E21" w14:textId="4A393620" w:rsidR="00E54B2F" w:rsidRDefault="00377F8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3C46534" wp14:editId="336DD1B0">
                <wp:simplePos x="0" y="0"/>
                <wp:positionH relativeFrom="column">
                  <wp:posOffset>69196</wp:posOffset>
                </wp:positionH>
                <wp:positionV relativeFrom="paragraph">
                  <wp:posOffset>69528</wp:posOffset>
                </wp:positionV>
                <wp:extent cx="3520440" cy="1111932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111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02618" w14:textId="77777777" w:rsidR="00E05BEE" w:rsidRDefault="00E05BEE" w:rsidP="00377F8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kundenname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«kundenname»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33FB9B54" w14:textId="2FE48D34" w:rsidR="00261A4B" w:rsidRDefault="00E05BEE" w:rsidP="00377F8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kundenstrasse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«kundenstrasse»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6E09C3A7" w14:textId="07A3CD9D" w:rsidR="00E05BEE" w:rsidRDefault="00E05BEE" w:rsidP="00377F8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02616F" w14:textId="036E7636" w:rsidR="00E05BEE" w:rsidRDefault="00E05BEE" w:rsidP="00E05BEE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kundenplz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«kundenplz»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kundenort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«kundenort»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3213C1E6" w14:textId="77777777" w:rsidR="00E05BEE" w:rsidRDefault="00E05BEE" w:rsidP="00377F8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6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45pt;margin-top:5.45pt;width:277.2pt;height:87.5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" stroked="f">
                <v:textbox inset="0,0,0,0">
                  <w:txbxContent>
                    <w:p w14:paraId="73202618" w14:textId="77777777" w:rsidR="00E05BEE" w:rsidRDefault="00E05BEE" w:rsidP="00377F8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instrText xml:space="preserve"> MERGEFIELD  kundenname  \* MERGEFORMAT </w:instrTex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>«kundenname»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33FB9B54" w14:textId="2FE48D34" w:rsidR="00261A4B" w:rsidRDefault="00E05BEE" w:rsidP="00377F8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instrText xml:space="preserve"> MERGEFIELD  kundenstrasse  \* MERGEFORMAT </w:instrTex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>«kundenstrasse»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6E09C3A7" w14:textId="07A3CD9D" w:rsidR="00E05BEE" w:rsidRDefault="00E05BEE" w:rsidP="00377F8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3B02616F" w14:textId="036E7636" w:rsidR="00E05BEE" w:rsidRDefault="00E05BEE" w:rsidP="00E05BEE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instrText xml:space="preserve"> MERGEFIELD  kundenplz  \* MERGEFORMAT </w:instrTex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>«kundenplz»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instrText xml:space="preserve"> MERGEFIELD  kundenort  \* MERGEFORMAT </w:instrTex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>«kundenort»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3213C1E6" w14:textId="77777777" w:rsidR="00E05BEE" w:rsidRDefault="00E05BEE" w:rsidP="00377F8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15696" w14:textId="77777777" w:rsidR="00E54B2F" w:rsidRDefault="00E54B2F"/>
    <w:p w14:paraId="0EC3A717" w14:textId="77777777" w:rsidR="00E54B2F" w:rsidRDefault="00E54B2F"/>
    <w:p w14:paraId="02EDD4BB" w14:textId="77777777" w:rsidR="00E54B2F" w:rsidRDefault="00E54B2F"/>
    <w:p w14:paraId="7906C653" w14:textId="77777777" w:rsidR="00E54B2F" w:rsidRDefault="00E54B2F"/>
    <w:p w14:paraId="13F3476F" w14:textId="77777777" w:rsidR="00E54B2F" w:rsidRDefault="00E54B2F"/>
    <w:p w14:paraId="7708194E" w14:textId="77777777" w:rsidR="00E54B2F" w:rsidRDefault="00E54B2F"/>
    <w:p w14:paraId="0CBFB715" w14:textId="77777777" w:rsidR="00E54B2F" w:rsidRDefault="00E54B2F"/>
    <w:p w14:paraId="31DF49EA" w14:textId="77777777" w:rsidR="00E54B2F" w:rsidRDefault="00E54B2F"/>
    <w:p w14:paraId="5E237311" w14:textId="77777777" w:rsidR="00E54B2F" w:rsidRDefault="00E54B2F"/>
    <w:p w14:paraId="19E71ABA" w14:textId="1F22E5F6" w:rsidR="00B11DFB" w:rsidRPr="00310D6A" w:rsidRDefault="00E05BEE" w:rsidP="00310D6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Betreff</w:t>
      </w:r>
    </w:p>
    <w:p w14:paraId="51F919E0" w14:textId="77777777" w:rsidR="003830B5" w:rsidRPr="00377F8B" w:rsidRDefault="003830B5" w:rsidP="006A5169">
      <w:pPr>
        <w:rPr>
          <w:rFonts w:ascii="Calibri" w:eastAsia="Calibri" w:hAnsi="Calibri" w:cs="Calibri"/>
          <w:b/>
          <w:sz w:val="20"/>
          <w:szCs w:val="20"/>
        </w:rPr>
      </w:pPr>
    </w:p>
    <w:p w14:paraId="5C628B14" w14:textId="77777777" w:rsidR="003830B5" w:rsidRPr="00377F8B" w:rsidRDefault="003830B5" w:rsidP="006A5169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2694"/>
        <w:gridCol w:w="2268"/>
      </w:tblGrid>
      <w:tr w:rsidR="00377F8B" w:rsidRPr="00377F8B" w14:paraId="526F3D0B" w14:textId="77777777" w:rsidTr="00377F8B">
        <w:tc>
          <w:tcPr>
            <w:tcW w:w="1242" w:type="dxa"/>
          </w:tcPr>
          <w:p w14:paraId="5ED2ACAD" w14:textId="5059793E" w:rsidR="00377F8B" w:rsidRPr="00377F8B" w:rsidRDefault="00377F8B" w:rsidP="003830B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377F8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Datum                          </w:t>
            </w:r>
          </w:p>
        </w:tc>
        <w:tc>
          <w:tcPr>
            <w:tcW w:w="2694" w:type="dxa"/>
          </w:tcPr>
          <w:p w14:paraId="53375E1C" w14:textId="49C44747" w:rsidR="00377F8B" w:rsidRPr="00377F8B" w:rsidRDefault="00377F8B" w:rsidP="003830B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377F8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Kundin                       </w:t>
            </w:r>
          </w:p>
        </w:tc>
        <w:tc>
          <w:tcPr>
            <w:tcW w:w="2268" w:type="dxa"/>
          </w:tcPr>
          <w:p w14:paraId="0E223C48" w14:textId="4E153660" w:rsidR="00377F8B" w:rsidRPr="00377F8B" w:rsidRDefault="00377F8B" w:rsidP="003830B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377F8B">
              <w:rPr>
                <w:rFonts w:ascii="Calibri" w:eastAsia="Calibri" w:hAnsi="Calibri" w:cs="Calibri"/>
                <w:b/>
                <w:sz w:val="20"/>
                <w:szCs w:val="20"/>
              </w:rPr>
              <w:t>Unsere Zeichen</w:t>
            </w:r>
          </w:p>
        </w:tc>
      </w:tr>
      <w:tr w:rsidR="00377F8B" w:rsidRPr="00377F8B" w14:paraId="0F8243F8" w14:textId="77777777" w:rsidTr="00377F8B">
        <w:tc>
          <w:tcPr>
            <w:tcW w:w="1242" w:type="dxa"/>
          </w:tcPr>
          <w:p w14:paraId="1085B341" w14:textId="0075EA58" w:rsidR="00377F8B" w:rsidRPr="00377F8B" w:rsidRDefault="00E05BEE" w:rsidP="003830B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instrText xml:space="preserve"> MERGEFIELD  datum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t>«datum»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694" w:type="dxa"/>
          </w:tcPr>
          <w:p w14:paraId="743A796F" w14:textId="569BC94A" w:rsidR="00377F8B" w:rsidRPr="00377F8B" w:rsidRDefault="00E05BEE" w:rsidP="003830B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instrText xml:space="preserve"> MERGEFIELD  kundenname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t>«kundenname»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268" w:type="dxa"/>
          </w:tcPr>
          <w:p w14:paraId="025199B4" w14:textId="77777777" w:rsidR="00377F8B" w:rsidRPr="00377F8B" w:rsidRDefault="00377F8B" w:rsidP="003830B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B7E5CE6" w14:textId="77777777" w:rsidR="003830B5" w:rsidRPr="00377F8B" w:rsidRDefault="003830B5" w:rsidP="003830B5">
      <w:pPr>
        <w:rPr>
          <w:rFonts w:ascii="Calibri" w:eastAsia="Calibri" w:hAnsi="Calibri" w:cs="Calibri"/>
          <w:sz w:val="20"/>
          <w:szCs w:val="20"/>
        </w:rPr>
      </w:pPr>
    </w:p>
    <w:p w14:paraId="414B1845" w14:textId="60201403" w:rsidR="003830B5" w:rsidRDefault="003830B5" w:rsidP="006A5169">
      <w:pPr>
        <w:rPr>
          <w:rFonts w:ascii="Calibri" w:hAnsi="Calibri" w:cs="Calibri"/>
          <w:sz w:val="22"/>
        </w:rPr>
      </w:pPr>
    </w:p>
    <w:p w14:paraId="39D943D1" w14:textId="77777777" w:rsidR="00377F8B" w:rsidRDefault="00377F8B" w:rsidP="006A5169">
      <w:pPr>
        <w:rPr>
          <w:rFonts w:ascii="Calibri" w:hAnsi="Calibri" w:cs="Calibri"/>
          <w:sz w:val="22"/>
        </w:rPr>
      </w:pPr>
    </w:p>
    <w:p w14:paraId="586AC1F3" w14:textId="5D93420A" w:rsidR="00377F8B" w:rsidRDefault="00377F8B" w:rsidP="006A516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Sehr geehrter Kunde,</w:t>
      </w:r>
    </w:p>
    <w:p w14:paraId="61766B5D" w14:textId="082F493B" w:rsidR="00377F8B" w:rsidRDefault="00377F8B" w:rsidP="006A5169">
      <w:pPr>
        <w:rPr>
          <w:rFonts w:ascii="Calibri" w:hAnsi="Calibri" w:cs="Calibri"/>
          <w:sz w:val="22"/>
        </w:rPr>
      </w:pPr>
    </w:p>
    <w:p w14:paraId="191914B5" w14:textId="723C2709" w:rsidR="00BE03B0" w:rsidRDefault="00BE03B0" w:rsidP="006A5169">
      <w:pPr>
        <w:rPr>
          <w:rFonts w:ascii="Calibri" w:hAnsi="Calibri" w:cs="Calibri"/>
          <w:sz w:val="22"/>
        </w:rPr>
      </w:pPr>
    </w:p>
    <w:p w14:paraId="0225B521" w14:textId="77777777" w:rsidR="00377F8B" w:rsidRDefault="00377F8B" w:rsidP="006A5169">
      <w:pPr>
        <w:rPr>
          <w:rFonts w:ascii="Calibri" w:hAnsi="Calibri" w:cs="Calibri"/>
          <w:sz w:val="22"/>
        </w:rPr>
      </w:pPr>
    </w:p>
    <w:p w14:paraId="58533B64" w14:textId="77777777" w:rsidR="00377F8B" w:rsidRDefault="00377F8B" w:rsidP="006A5169">
      <w:pPr>
        <w:rPr>
          <w:rFonts w:ascii="Calibri" w:hAnsi="Calibri" w:cs="Calibri"/>
          <w:sz w:val="22"/>
        </w:rPr>
      </w:pPr>
    </w:p>
    <w:p w14:paraId="6FF7CFA9" w14:textId="10E67D50" w:rsidR="00377F8B" w:rsidRDefault="00377F8B" w:rsidP="006A5169">
      <w:pPr>
        <w:rPr>
          <w:rFonts w:ascii="Calibri" w:hAnsi="Calibri" w:cs="Calibri"/>
          <w:sz w:val="22"/>
        </w:rPr>
      </w:pPr>
    </w:p>
    <w:p w14:paraId="7562144A" w14:textId="09BE9B54" w:rsidR="00377F8B" w:rsidRDefault="00377F8B" w:rsidP="006A516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Mit freundlichen Grüßen</w:t>
      </w:r>
    </w:p>
    <w:p w14:paraId="7059928B" w14:textId="3757E511" w:rsidR="00377F8B" w:rsidRDefault="00377F8B" w:rsidP="006A5169">
      <w:pPr>
        <w:rPr>
          <w:rFonts w:ascii="Calibri" w:hAnsi="Calibri" w:cs="Calibri"/>
          <w:sz w:val="22"/>
        </w:rPr>
      </w:pPr>
    </w:p>
    <w:p w14:paraId="41FB9FB5" w14:textId="6D2AB71F" w:rsidR="00377F8B" w:rsidRDefault="00377F8B" w:rsidP="006A5169">
      <w:pPr>
        <w:rPr>
          <w:rFonts w:ascii="Calibri" w:hAnsi="Calibri" w:cs="Calibri"/>
          <w:sz w:val="22"/>
        </w:rPr>
      </w:pPr>
    </w:p>
    <w:p w14:paraId="47725AA8" w14:textId="0A6B088C" w:rsidR="004F1A8E" w:rsidRDefault="00377F8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Medical Hairless &amp; Esthetic</w:t>
      </w:r>
    </w:p>
    <w:p w14:paraId="4C44F20B" w14:textId="43FDC0AD" w:rsidR="00047E0A" w:rsidRDefault="00047E0A">
      <w:pPr>
        <w:rPr>
          <w:rFonts w:ascii="Calibri" w:hAnsi="Calibri" w:cs="Calibri"/>
          <w:sz w:val="22"/>
        </w:rPr>
      </w:pPr>
    </w:p>
    <w:p w14:paraId="4880A4AA" w14:textId="77777777" w:rsidR="00B75722" w:rsidRDefault="00B75722">
      <w:pPr>
        <w:rPr>
          <w:rFonts w:ascii="Calibri" w:hAnsi="Calibri" w:cs="Calibri"/>
          <w:sz w:val="22"/>
        </w:rPr>
      </w:pPr>
    </w:p>
    <w:sectPr w:rsidR="00B75722" w:rsidSect="00B757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40" w:right="707" w:bottom="1134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CD1D0" w14:textId="77777777" w:rsidR="004B526E" w:rsidRDefault="004B526E">
      <w:r>
        <w:separator/>
      </w:r>
    </w:p>
  </w:endnote>
  <w:endnote w:type="continuationSeparator" w:id="0">
    <w:p w14:paraId="5B07DB33" w14:textId="77777777" w:rsidR="004B526E" w:rsidRDefault="004B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0" w:type="dxa"/>
      <w:tblLayout w:type="fixed"/>
      <w:tblLook w:val="0000" w:firstRow="0" w:lastRow="0" w:firstColumn="0" w:lastColumn="0" w:noHBand="0" w:noVBand="0"/>
    </w:tblPr>
    <w:tblGrid>
      <w:gridCol w:w="108"/>
      <w:gridCol w:w="2962"/>
      <w:gridCol w:w="3071"/>
      <w:gridCol w:w="3072"/>
      <w:gridCol w:w="107"/>
    </w:tblGrid>
    <w:tr w:rsidR="00E54B2F" w14:paraId="361DFC7B" w14:textId="77777777" w:rsidTr="0030120A">
      <w:trPr>
        <w:gridBefore w:val="1"/>
        <w:wBefore w:w="108" w:type="dxa"/>
        <w:trHeight w:val="284"/>
      </w:trPr>
      <w:tc>
        <w:tcPr>
          <w:tcW w:w="9212" w:type="dxa"/>
          <w:gridSpan w:val="4"/>
          <w:tcBorders>
            <w:bottom w:val="single" w:sz="4" w:space="0" w:color="000000"/>
          </w:tcBorders>
          <w:shd w:val="clear" w:color="auto" w:fill="auto"/>
        </w:tcPr>
        <w:p w14:paraId="04B1DAA7" w14:textId="77777777" w:rsidR="00E54B2F" w:rsidRDefault="00E54B2F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CA0ED2" w14:paraId="411BE357" w14:textId="77777777" w:rsidTr="00CA0ED2">
      <w:trPr>
        <w:gridAfter w:val="1"/>
        <w:wAfter w:w="107" w:type="dxa"/>
      </w:trPr>
      <w:tc>
        <w:tcPr>
          <w:tcW w:w="3070" w:type="dxa"/>
          <w:gridSpan w:val="2"/>
          <w:tcBorders>
            <w:top w:val="single" w:sz="4" w:space="0" w:color="000000"/>
          </w:tcBorders>
          <w:shd w:val="clear" w:color="auto" w:fill="auto"/>
        </w:tcPr>
        <w:p w14:paraId="376BBCEC" w14:textId="1574C116" w:rsidR="00CA0ED2" w:rsidRDefault="00377F8B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Medical Hairless &amp; Esthetic</w:t>
          </w:r>
        </w:p>
        <w:p w14:paraId="3B3B7317" w14:textId="77777777"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Bahnhofstr. 1</w:t>
          </w:r>
        </w:p>
        <w:p w14:paraId="72BB0C86" w14:textId="77777777"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59065 Hamm</w:t>
          </w:r>
        </w:p>
        <w:p w14:paraId="0CDC6259" w14:textId="2DBF0D7A" w:rsidR="0089113A" w:rsidRDefault="0089113A" w:rsidP="00CA0ED2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14:paraId="7DB5B8EF" w14:textId="1406D662" w:rsidR="0089113A" w:rsidRPr="0030120A" w:rsidRDefault="00377F8B" w:rsidP="00377F8B">
          <w:pPr>
            <w:rPr>
              <w:rFonts w:ascii="Verdana" w:hAnsi="Verdana"/>
              <w:color w:val="auto"/>
              <w:sz w:val="12"/>
              <w:szCs w:val="12"/>
            </w:rPr>
          </w:pPr>
          <w:r>
            <w:rPr>
              <w:rFonts w:ascii="Verdana" w:hAnsi="Verdana"/>
              <w:color w:val="auto"/>
              <w:sz w:val="12"/>
              <w:szCs w:val="12"/>
            </w:rPr>
            <w:t>info@medical-hairless.de</w:t>
          </w:r>
        </w:p>
        <w:p w14:paraId="3F84A967" w14:textId="4E0A9260" w:rsidR="000C7825" w:rsidRDefault="00377F8B" w:rsidP="00377F8B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www.</w:t>
          </w:r>
          <w:r>
            <w:rPr>
              <w:rFonts w:ascii="Verdana" w:hAnsi="Verdana"/>
              <w:color w:val="auto"/>
              <w:sz w:val="12"/>
              <w:szCs w:val="12"/>
            </w:rPr>
            <w:t>medical-hairless.de</w:t>
          </w:r>
        </w:p>
        <w:p w14:paraId="0C607FD4" w14:textId="77777777" w:rsidR="000C7825" w:rsidRDefault="000C7825" w:rsidP="00377F8B">
          <w:pPr>
            <w:jc w:val="center"/>
            <w:rPr>
              <w:rFonts w:ascii="Verdana" w:hAnsi="Verdana"/>
              <w:sz w:val="12"/>
              <w:szCs w:val="12"/>
            </w:rPr>
          </w:pP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14:paraId="6D1491C0" w14:textId="77777777" w:rsidR="00CA0ED2" w:rsidRDefault="00CA0ED2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Sparkasse Hamm</w:t>
          </w:r>
        </w:p>
        <w:p w14:paraId="49285342" w14:textId="77777777"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proofErr w:type="gramStart"/>
          <w:r>
            <w:rPr>
              <w:rFonts w:ascii="Verdana" w:hAnsi="Verdana"/>
              <w:sz w:val="12"/>
              <w:szCs w:val="12"/>
            </w:rPr>
            <w:t>BIC:</w:t>
          </w:r>
          <w:r w:rsidRPr="0018165C">
            <w:rPr>
              <w:rFonts w:ascii="Verdana" w:hAnsi="Verdana"/>
              <w:sz w:val="12"/>
              <w:szCs w:val="12"/>
            </w:rPr>
            <w:t>WELADED</w:t>
          </w:r>
          <w:proofErr w:type="gramEnd"/>
          <w:r w:rsidRPr="0018165C">
            <w:rPr>
              <w:rFonts w:ascii="Verdana" w:hAnsi="Verdana"/>
              <w:sz w:val="12"/>
              <w:szCs w:val="12"/>
            </w:rPr>
            <w:t>1HAM</w:t>
          </w:r>
        </w:p>
        <w:p w14:paraId="2B0EE305" w14:textId="77777777"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IBAN: </w:t>
          </w:r>
          <w:r w:rsidRPr="00A151C4">
            <w:rPr>
              <w:rFonts w:ascii="Verdana" w:hAnsi="Verdana"/>
              <w:sz w:val="12"/>
              <w:szCs w:val="12"/>
            </w:rPr>
            <w:t>DE48410500950000177980</w:t>
          </w:r>
        </w:p>
        <w:p w14:paraId="7527FAB3" w14:textId="67AC0A0D" w:rsidR="0030120A" w:rsidRPr="0030120A" w:rsidRDefault="00DB1878" w:rsidP="0030120A">
          <w:pPr>
            <w:rPr>
              <w:rFonts w:ascii="Verdana" w:hAnsi="Verdana"/>
              <w:sz w:val="12"/>
              <w:szCs w:val="12"/>
            </w:rPr>
          </w:pPr>
          <w:proofErr w:type="spellStart"/>
          <w:r>
            <w:rPr>
              <w:rFonts w:ascii="Verdana" w:hAnsi="Verdana"/>
              <w:sz w:val="12"/>
              <w:szCs w:val="12"/>
            </w:rPr>
            <w:t>UStI</w:t>
          </w:r>
          <w:r w:rsidR="00377F8B">
            <w:rPr>
              <w:rFonts w:ascii="Verdana" w:hAnsi="Verdana"/>
              <w:sz w:val="12"/>
              <w:szCs w:val="12"/>
            </w:rPr>
            <w:t>D</w:t>
          </w:r>
          <w:proofErr w:type="spellEnd"/>
          <w:r w:rsidR="00377F8B">
            <w:rPr>
              <w:rFonts w:ascii="Verdana" w:hAnsi="Verdana"/>
              <w:sz w:val="12"/>
              <w:szCs w:val="12"/>
            </w:rPr>
            <w:t>:</w:t>
          </w:r>
          <w:r w:rsidR="00D25EDF">
            <w:rPr>
              <w:rFonts w:ascii="Verdana" w:hAnsi="Verdana"/>
              <w:sz w:val="12"/>
              <w:szCs w:val="12"/>
            </w:rPr>
            <w:t xml:space="preserve"> DE311723903</w:t>
          </w:r>
        </w:p>
        <w:p w14:paraId="19C99499" w14:textId="77777777" w:rsidR="0030120A" w:rsidRPr="0018165C" w:rsidRDefault="0030120A" w:rsidP="00CA0ED2">
          <w:pPr>
            <w:rPr>
              <w:rFonts w:ascii="Verdana" w:hAnsi="Verdana"/>
              <w:sz w:val="12"/>
              <w:szCs w:val="12"/>
            </w:rPr>
          </w:pPr>
        </w:p>
        <w:p w14:paraId="655676E4" w14:textId="77777777"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</w:p>
      </w:tc>
    </w:tr>
  </w:tbl>
  <w:p w14:paraId="65ED6AA1" w14:textId="1284B7BF" w:rsidR="00E54B2F" w:rsidRPr="007A1FDC" w:rsidRDefault="00D05BD1">
    <w:pPr>
      <w:rPr>
        <w:lang w:val="en-US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3A25518" wp14:editId="3B3E1231">
              <wp:simplePos x="0" y="0"/>
              <wp:positionH relativeFrom="margin">
                <wp:posOffset>-639445</wp:posOffset>
              </wp:positionH>
              <wp:positionV relativeFrom="paragraph">
                <wp:posOffset>-3735070</wp:posOffset>
              </wp:positionV>
              <wp:extent cx="469900" cy="317500"/>
              <wp:effectExtent l="0" t="0" r="6350" b="635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967E2" w14:textId="77777777" w:rsidR="00D05BD1" w:rsidRPr="00CE4533" w:rsidRDefault="00D05BD1" w:rsidP="00D05BD1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___</w:t>
                          </w:r>
                        </w:p>
                        <w:p w14:paraId="4033123B" w14:textId="77777777" w:rsidR="00D05BD1" w:rsidRPr="00CE4533" w:rsidRDefault="00D05BD1" w:rsidP="00D05BD1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2551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35pt;margin-top:-294.1pt;width:37pt;height:2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AiewIAAAY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" stroked="f">
              <v:textbox inset="0,0,0,0">
                <w:txbxContent>
                  <w:p w14:paraId="489967E2" w14:textId="77777777" w:rsidR="00D05BD1" w:rsidRPr="00CE4533" w:rsidRDefault="00D05BD1" w:rsidP="00D05BD1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___</w:t>
                    </w:r>
                  </w:p>
                  <w:p w14:paraId="4033123B" w14:textId="77777777" w:rsidR="00D05BD1" w:rsidRPr="00CE4533" w:rsidRDefault="00D05BD1" w:rsidP="00D05BD1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0" w:type="dxa"/>
      <w:tblLayout w:type="fixed"/>
      <w:tblLook w:val="0000" w:firstRow="0" w:lastRow="0" w:firstColumn="0" w:lastColumn="0" w:noHBand="0" w:noVBand="0"/>
    </w:tblPr>
    <w:tblGrid>
      <w:gridCol w:w="108"/>
      <w:gridCol w:w="2962"/>
      <w:gridCol w:w="3071"/>
      <w:gridCol w:w="3072"/>
      <w:gridCol w:w="107"/>
    </w:tblGrid>
    <w:tr w:rsidR="0098102D" w14:paraId="15B38BDC" w14:textId="77777777" w:rsidTr="00085CD8">
      <w:trPr>
        <w:gridBefore w:val="1"/>
        <w:wBefore w:w="108" w:type="dxa"/>
        <w:trHeight w:val="284"/>
      </w:trPr>
      <w:tc>
        <w:tcPr>
          <w:tcW w:w="9212" w:type="dxa"/>
          <w:gridSpan w:val="4"/>
          <w:tcBorders>
            <w:bottom w:val="single" w:sz="4" w:space="0" w:color="000000"/>
          </w:tcBorders>
          <w:shd w:val="clear" w:color="auto" w:fill="auto"/>
        </w:tcPr>
        <w:p w14:paraId="034F566F" w14:textId="77777777" w:rsidR="0098102D" w:rsidRDefault="0098102D" w:rsidP="0098102D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98102D" w14:paraId="69FF681A" w14:textId="77777777" w:rsidTr="00085CD8">
      <w:trPr>
        <w:gridAfter w:val="1"/>
        <w:wAfter w:w="107" w:type="dxa"/>
      </w:trPr>
      <w:tc>
        <w:tcPr>
          <w:tcW w:w="3070" w:type="dxa"/>
          <w:gridSpan w:val="2"/>
          <w:tcBorders>
            <w:top w:val="single" w:sz="4" w:space="0" w:color="000000"/>
          </w:tcBorders>
          <w:shd w:val="clear" w:color="auto" w:fill="auto"/>
        </w:tcPr>
        <w:p w14:paraId="24093EDB" w14:textId="77777777" w:rsidR="0098102D" w:rsidRDefault="0098102D" w:rsidP="0098102D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Medical Hairless &amp; Esthetic</w:t>
          </w:r>
        </w:p>
        <w:p w14:paraId="21F78969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Bahnhofstr. 1</w:t>
          </w:r>
        </w:p>
        <w:p w14:paraId="305F4362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59065 Hamm</w:t>
          </w:r>
        </w:p>
        <w:p w14:paraId="51A8CFF5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14:paraId="543EBD2C" w14:textId="00D41BB3" w:rsidR="0098102D" w:rsidRPr="0030120A" w:rsidRDefault="004A467C" w:rsidP="0098102D">
          <w:pPr>
            <w:rPr>
              <w:rFonts w:ascii="Verdana" w:hAnsi="Verdana"/>
              <w:color w:val="auto"/>
              <w:sz w:val="12"/>
              <w:szCs w:val="12"/>
            </w:rPr>
          </w:pPr>
          <w:r w:rsidRPr="004A467C">
            <w:rPr>
              <w:rFonts w:ascii="Verdana" w:hAnsi="Verdana"/>
              <w:color w:val="auto"/>
              <w:sz w:val="12"/>
              <w:szCs w:val="12"/>
            </w:rPr>
            <w:t>info@medical-hairless.de</w:t>
          </w:r>
        </w:p>
        <w:p w14:paraId="05EC32A8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www.</w:t>
          </w:r>
          <w:r>
            <w:rPr>
              <w:rFonts w:ascii="Verdana" w:hAnsi="Verdana"/>
              <w:color w:val="auto"/>
              <w:sz w:val="12"/>
              <w:szCs w:val="12"/>
            </w:rPr>
            <w:t>medical-hairless.de</w:t>
          </w:r>
        </w:p>
        <w:p w14:paraId="515FF933" w14:textId="77777777" w:rsidR="0098102D" w:rsidRDefault="0098102D" w:rsidP="0098102D">
          <w:pPr>
            <w:jc w:val="center"/>
            <w:rPr>
              <w:rFonts w:ascii="Verdana" w:hAnsi="Verdana"/>
              <w:sz w:val="12"/>
              <w:szCs w:val="12"/>
            </w:rPr>
          </w:pP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14:paraId="69E7ECC5" w14:textId="77777777" w:rsidR="0098102D" w:rsidRDefault="0098102D" w:rsidP="0098102D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Sparkasse Hamm</w:t>
          </w:r>
        </w:p>
        <w:p w14:paraId="01733A35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  <w:proofErr w:type="gramStart"/>
          <w:r>
            <w:rPr>
              <w:rFonts w:ascii="Verdana" w:hAnsi="Verdana"/>
              <w:sz w:val="12"/>
              <w:szCs w:val="12"/>
            </w:rPr>
            <w:t>BIC:</w:t>
          </w:r>
          <w:r w:rsidRPr="0018165C">
            <w:rPr>
              <w:rFonts w:ascii="Verdana" w:hAnsi="Verdana"/>
              <w:sz w:val="12"/>
              <w:szCs w:val="12"/>
            </w:rPr>
            <w:t>WELADED</w:t>
          </w:r>
          <w:proofErr w:type="gramEnd"/>
          <w:r w:rsidRPr="0018165C">
            <w:rPr>
              <w:rFonts w:ascii="Verdana" w:hAnsi="Verdana"/>
              <w:sz w:val="12"/>
              <w:szCs w:val="12"/>
            </w:rPr>
            <w:t>1HAM</w:t>
          </w:r>
        </w:p>
        <w:p w14:paraId="3C8CA14D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IBAN: </w:t>
          </w:r>
          <w:r w:rsidRPr="00A151C4">
            <w:rPr>
              <w:rFonts w:ascii="Verdana" w:hAnsi="Verdana"/>
              <w:sz w:val="12"/>
              <w:szCs w:val="12"/>
            </w:rPr>
            <w:t>DE48410500950000177980</w:t>
          </w:r>
        </w:p>
        <w:p w14:paraId="7A14DA97" w14:textId="77777777" w:rsidR="0098102D" w:rsidRPr="0030120A" w:rsidRDefault="0098102D" w:rsidP="0098102D">
          <w:pPr>
            <w:rPr>
              <w:rFonts w:ascii="Verdana" w:hAnsi="Verdana"/>
              <w:sz w:val="12"/>
              <w:szCs w:val="12"/>
            </w:rPr>
          </w:pPr>
          <w:proofErr w:type="spellStart"/>
          <w:r>
            <w:rPr>
              <w:rFonts w:ascii="Verdana" w:hAnsi="Verdana"/>
              <w:sz w:val="12"/>
              <w:szCs w:val="12"/>
            </w:rPr>
            <w:t>UStID</w:t>
          </w:r>
          <w:proofErr w:type="spellEnd"/>
          <w:r>
            <w:rPr>
              <w:rFonts w:ascii="Verdana" w:hAnsi="Verdana"/>
              <w:sz w:val="12"/>
              <w:szCs w:val="12"/>
            </w:rPr>
            <w:t>: DE311723903</w:t>
          </w:r>
        </w:p>
        <w:p w14:paraId="0D12D370" w14:textId="77777777" w:rsidR="0098102D" w:rsidRPr="0018165C" w:rsidRDefault="0098102D" w:rsidP="0098102D">
          <w:pPr>
            <w:rPr>
              <w:rFonts w:ascii="Verdana" w:hAnsi="Verdana"/>
              <w:sz w:val="12"/>
              <w:szCs w:val="12"/>
            </w:rPr>
          </w:pPr>
        </w:p>
        <w:p w14:paraId="2646177A" w14:textId="77777777" w:rsidR="0098102D" w:rsidRDefault="0098102D" w:rsidP="0098102D">
          <w:pPr>
            <w:rPr>
              <w:rFonts w:ascii="Verdana" w:hAnsi="Verdana"/>
              <w:sz w:val="12"/>
              <w:szCs w:val="12"/>
            </w:rPr>
          </w:pPr>
        </w:p>
      </w:tc>
    </w:tr>
  </w:tbl>
  <w:p w14:paraId="0C646A51" w14:textId="4837EE7B" w:rsidR="0098102D" w:rsidRDefault="00310D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4C1A16A1" wp14:editId="7E02BAFE">
              <wp:simplePos x="0" y="0"/>
              <wp:positionH relativeFrom="margin">
                <wp:posOffset>-647700</wp:posOffset>
              </wp:positionH>
              <wp:positionV relativeFrom="paragraph">
                <wp:posOffset>-3736975</wp:posOffset>
              </wp:positionV>
              <wp:extent cx="469900" cy="317500"/>
              <wp:effectExtent l="0" t="0" r="6350" b="6350"/>
              <wp:wrapNone/>
              <wp:docPr id="5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96ACCE" w14:textId="77777777" w:rsidR="00310D6A" w:rsidRPr="00CE4533" w:rsidRDefault="00310D6A" w:rsidP="00310D6A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___</w:t>
                          </w:r>
                        </w:p>
                        <w:p w14:paraId="20701582" w14:textId="77777777" w:rsidR="00310D6A" w:rsidRPr="00CE4533" w:rsidRDefault="00310D6A" w:rsidP="00310D6A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A16A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51pt;margin-top:-294.25pt;width:37pt;height:2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" stroked="f">
              <v:textbox inset="0,0,0,0">
                <w:txbxContent>
                  <w:p w14:paraId="2596ACCE" w14:textId="77777777" w:rsidR="00310D6A" w:rsidRPr="00CE4533" w:rsidRDefault="00310D6A" w:rsidP="00310D6A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___</w:t>
                    </w:r>
                  </w:p>
                  <w:p w14:paraId="20701582" w14:textId="77777777" w:rsidR="00310D6A" w:rsidRPr="00CE4533" w:rsidRDefault="00310D6A" w:rsidP="00310D6A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58F66" w14:textId="77777777" w:rsidR="004B526E" w:rsidRDefault="004B526E">
      <w:r>
        <w:separator/>
      </w:r>
    </w:p>
  </w:footnote>
  <w:footnote w:type="continuationSeparator" w:id="0">
    <w:p w14:paraId="1522EC37" w14:textId="77777777" w:rsidR="004B526E" w:rsidRDefault="004B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C02D0" w14:textId="2DFF56B8" w:rsidR="000C7825" w:rsidRDefault="00B75722" w:rsidP="00377F8B">
    <w:pPr>
      <w:pStyle w:val="Kopfzeile"/>
      <w:tabs>
        <w:tab w:val="clear" w:pos="9071"/>
        <w:tab w:val="left" w:pos="3847"/>
        <w:tab w:val="right" w:pos="9072"/>
      </w:tabs>
    </w:pPr>
    <w:r w:rsidRPr="00377F8B">
      <w:rPr>
        <w:noProof/>
        <w:lang w:eastAsia="de-DE"/>
      </w:rPr>
      <w:drawing>
        <wp:anchor distT="0" distB="0" distL="114300" distR="114300" simplePos="0" relativeHeight="251734528" behindDoc="0" locked="0" layoutInCell="1" allowOverlap="1" wp14:anchorId="20568BC3" wp14:editId="38D4648D">
          <wp:simplePos x="0" y="0"/>
          <wp:positionH relativeFrom="column">
            <wp:posOffset>4635500</wp:posOffset>
          </wp:positionH>
          <wp:positionV relativeFrom="paragraph">
            <wp:posOffset>-161925</wp:posOffset>
          </wp:positionV>
          <wp:extent cx="1816100" cy="800735"/>
          <wp:effectExtent l="0" t="0" r="0" b="0"/>
          <wp:wrapNone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7F8B">
      <w:tab/>
    </w:r>
    <w:r w:rsidR="00377F8B">
      <w:tab/>
    </w:r>
    <w:r w:rsidR="00377F8B">
      <w:tab/>
    </w:r>
  </w:p>
  <w:p w14:paraId="3454C8EB" w14:textId="578EA52C" w:rsidR="00B97426" w:rsidRPr="00B97426" w:rsidRDefault="000E453A">
    <w:pPr>
      <w:pStyle w:val="Kopfzeile"/>
      <w:jc w:val="right"/>
      <w:rPr>
        <w:szCs w:val="18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BB4065" wp14:editId="7E7DEA32">
              <wp:simplePos x="0" y="0"/>
              <wp:positionH relativeFrom="margin">
                <wp:posOffset>-639445</wp:posOffset>
              </wp:positionH>
              <wp:positionV relativeFrom="paragraph">
                <wp:posOffset>2607310</wp:posOffset>
              </wp:positionV>
              <wp:extent cx="469900" cy="317500"/>
              <wp:effectExtent l="0" t="0" r="6350" b="6350"/>
              <wp:wrapNone/>
              <wp:docPr id="4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A0703" w14:textId="3D1DEC8E" w:rsidR="00D05BD1" w:rsidRPr="00CE4533" w:rsidRDefault="00D05BD1" w:rsidP="00D05BD1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___</w:t>
                          </w:r>
                        </w:p>
                        <w:p w14:paraId="207BD0F6" w14:textId="77777777" w:rsidR="00D05BD1" w:rsidRPr="00CE4533" w:rsidRDefault="00D05BD1" w:rsidP="00D05BD1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B40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50.35pt;margin-top:205.3pt;width:37pt;height:2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lyeAIAAP8E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" stroked="f">
              <v:textbox inset="0,0,0,0">
                <w:txbxContent>
                  <w:p w14:paraId="4BCA0703" w14:textId="3D1DEC8E" w:rsidR="00D05BD1" w:rsidRPr="00CE4533" w:rsidRDefault="00D05BD1" w:rsidP="00D05BD1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___</w:t>
                    </w:r>
                  </w:p>
                  <w:p w14:paraId="207BD0F6" w14:textId="77777777" w:rsidR="00D05BD1" w:rsidRPr="00CE4533" w:rsidRDefault="00D05BD1" w:rsidP="00D05BD1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426F1" w14:textId="6D71F7AF" w:rsidR="00B75722" w:rsidRDefault="00310D6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6F503E29" wp14:editId="3CB2F47D">
              <wp:simplePos x="0" y="0"/>
              <wp:positionH relativeFrom="margin">
                <wp:posOffset>-647700</wp:posOffset>
              </wp:positionH>
              <wp:positionV relativeFrom="paragraph">
                <wp:posOffset>2787015</wp:posOffset>
              </wp:positionV>
              <wp:extent cx="469900" cy="317500"/>
              <wp:effectExtent l="0" t="0" r="6350" b="6350"/>
              <wp:wrapNone/>
              <wp:docPr id="5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8BFB3" w14:textId="77777777" w:rsidR="00310D6A" w:rsidRPr="00CE4533" w:rsidRDefault="00310D6A" w:rsidP="00310D6A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___</w:t>
                          </w:r>
                        </w:p>
                        <w:p w14:paraId="3B4F0B26" w14:textId="77777777" w:rsidR="00310D6A" w:rsidRPr="00CE4533" w:rsidRDefault="00310D6A" w:rsidP="00310D6A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03E2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51pt;margin-top:219.45pt;width:37pt;height:2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aqfAIAAAY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" stroked="f">
              <v:textbox inset="0,0,0,0">
                <w:txbxContent>
                  <w:p w14:paraId="4928BFB3" w14:textId="77777777" w:rsidR="00310D6A" w:rsidRPr="00CE4533" w:rsidRDefault="00310D6A" w:rsidP="00310D6A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___</w:t>
                    </w:r>
                  </w:p>
                  <w:p w14:paraId="3B4F0B26" w14:textId="77777777" w:rsidR="00310D6A" w:rsidRPr="00CE4533" w:rsidRDefault="00310D6A" w:rsidP="00310D6A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7572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08417092" wp14:editId="2846245C">
              <wp:simplePos x="0" y="0"/>
              <wp:positionH relativeFrom="column">
                <wp:posOffset>67310</wp:posOffset>
              </wp:positionH>
              <wp:positionV relativeFrom="paragraph">
                <wp:posOffset>1214120</wp:posOffset>
              </wp:positionV>
              <wp:extent cx="3558540" cy="218364"/>
              <wp:effectExtent l="0" t="0" r="3810" b="0"/>
              <wp:wrapNone/>
              <wp:docPr id="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8540" cy="2183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4536"/>
                          </w:tblGrid>
                          <w:tr w:rsidR="00B75722" w:rsidRPr="0089113A" w14:paraId="00E6A6E5" w14:textId="77777777" w:rsidTr="00F2517A">
                            <w:tc>
                              <w:tcPr>
                                <w:tcW w:w="4536" w:type="dxa"/>
                                <w:tcBorders>
                                  <w:bottom w:val="single" w:sz="4" w:space="0" w:color="000000"/>
                                </w:tcBorders>
                                <w:shd w:val="clear" w:color="auto" w:fill="auto"/>
                              </w:tcPr>
                              <w:p w14:paraId="1663775B" w14:textId="77777777" w:rsidR="00B75722" w:rsidRPr="00CA0ED2" w:rsidRDefault="00B75722" w:rsidP="00377F8B">
                                <w:pPr>
                                  <w:snapToGrid w:val="0"/>
                                  <w:ind w:left="-107"/>
                                  <w:rPr>
                                    <w:rFonts w:ascii="Verdana" w:hAnsi="Verdana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6"/>
                                    <w:szCs w:val="16"/>
                                  </w:rPr>
                                  <w:t>Medical Hairless &amp; Esthetic -</w:t>
                                </w:r>
                                <w:r w:rsidRPr="0089113A">
                                  <w:rPr>
                                    <w:rFonts w:ascii="Calibri" w:hAnsi="Calibri" w:cs="Calibri"/>
                                    <w:sz w:val="16"/>
                                    <w:szCs w:val="16"/>
                                  </w:rPr>
                                  <w:t xml:space="preserve"> Bahnhofstr. </w:t>
                                </w:r>
                                <w:r>
                                  <w:rPr>
                                    <w:rFonts w:ascii="Calibri" w:hAnsi="Calibri" w:cs="Calibri"/>
                                    <w:sz w:val="16"/>
                                    <w:szCs w:val="16"/>
                                    <w:lang w:val="en-US"/>
                                  </w:rPr>
                                  <w:t>1 - 59065 Hamm</w:t>
                                </w:r>
                              </w:p>
                            </w:tc>
                          </w:tr>
                        </w:tbl>
                        <w:p w14:paraId="2B9D4196" w14:textId="77777777" w:rsidR="00B75722" w:rsidRPr="00377F8B" w:rsidRDefault="00B75722" w:rsidP="00B75722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17092" id="_x0000_s1030" type="#_x0000_t202" style="position:absolute;margin-left:5.3pt;margin-top:95.6pt;width:280.2pt;height:17.2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GCfgIAAAc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536"/>
                    </w:tblGrid>
                    <w:tr w:rsidR="00B75722" w:rsidRPr="0089113A" w14:paraId="00E6A6E5" w14:textId="77777777" w:rsidTr="00F2517A">
                      <w:tc>
                        <w:tcPr>
                          <w:tcW w:w="4536" w:type="dxa"/>
                          <w:tcBorders>
                            <w:bottom w:val="single" w:sz="4" w:space="0" w:color="000000"/>
                          </w:tcBorders>
                          <w:shd w:val="clear" w:color="auto" w:fill="auto"/>
                        </w:tcPr>
                        <w:p w14:paraId="1663775B" w14:textId="77777777" w:rsidR="00B75722" w:rsidRPr="00CA0ED2" w:rsidRDefault="00B75722" w:rsidP="00377F8B">
                          <w:pPr>
                            <w:snapToGrid w:val="0"/>
                            <w:ind w:left="-107"/>
                            <w:rPr>
                              <w:rFonts w:ascii="Verdana" w:hAnsi="Verdana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Medical Hairless &amp; Esthetic -</w:t>
                          </w:r>
                          <w:r w:rsidRPr="0089113A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Bahnhofstr. 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  <w:lang w:val="en-US"/>
                            </w:rPr>
                            <w:t>1 - 59065 Hamm</w:t>
                          </w:r>
                        </w:p>
                      </w:tc>
                    </w:tr>
                  </w:tbl>
                  <w:p w14:paraId="2B9D4196" w14:textId="77777777" w:rsidR="00B75722" w:rsidRPr="00377F8B" w:rsidRDefault="00B75722" w:rsidP="00B75722">
                    <w:pPr>
                      <w:rPr>
                        <w:rFonts w:asciiTheme="minorHAnsi" w:hAnsiTheme="minorHAnsi" w:cstheme="minorHAnsi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75722" w:rsidRPr="00377F8B">
      <w:rPr>
        <w:noProof/>
        <w:lang w:eastAsia="de-DE"/>
      </w:rPr>
      <w:drawing>
        <wp:anchor distT="0" distB="0" distL="114300" distR="114300" simplePos="0" relativeHeight="251673088" behindDoc="0" locked="0" layoutInCell="1" allowOverlap="1" wp14:anchorId="36EFC146" wp14:editId="38B9F5C4">
          <wp:simplePos x="0" y="0"/>
          <wp:positionH relativeFrom="column">
            <wp:posOffset>4641215</wp:posOffset>
          </wp:positionH>
          <wp:positionV relativeFrom="paragraph">
            <wp:posOffset>-133985</wp:posOffset>
          </wp:positionV>
          <wp:extent cx="1816100" cy="800735"/>
          <wp:effectExtent l="0" t="0" r="0" b="0"/>
          <wp:wrapNone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572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0C5F8AEE" wp14:editId="1CB3CC86">
              <wp:simplePos x="0" y="0"/>
              <wp:positionH relativeFrom="margin">
                <wp:posOffset>4635500</wp:posOffset>
              </wp:positionH>
              <wp:positionV relativeFrom="paragraph">
                <wp:posOffset>847725</wp:posOffset>
              </wp:positionV>
              <wp:extent cx="1952625" cy="1433015"/>
              <wp:effectExtent l="0" t="0" r="952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1433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BC745" w14:textId="77777777" w:rsidR="00B75722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Medical Hairless &amp; Esthetic</w:t>
                          </w:r>
                        </w:p>
                        <w:p w14:paraId="11D8EEEA" w14:textId="77777777" w:rsidR="00B75722" w:rsidRPr="0089113A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 w:rsidRPr="0089113A"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Bahnhofstr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asse</w:t>
                          </w:r>
                          <w:r w:rsidRPr="0089113A"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 xml:space="preserve"> 1</w:t>
                          </w:r>
                        </w:p>
                        <w:p w14:paraId="4A524486" w14:textId="77777777" w:rsidR="00B75722" w:rsidRPr="0089113A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 w:rsidRPr="0089113A"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59065 Hamm</w:t>
                          </w:r>
                        </w:p>
                        <w:p w14:paraId="511BA763" w14:textId="77777777" w:rsidR="00B75722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br/>
                          </w:r>
                          <w:r w:rsidRPr="0089113A"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Tel:  02381 9155258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br/>
                          </w:r>
                        </w:p>
                        <w:p w14:paraId="2CF17195" w14:textId="77777777" w:rsidR="00B75722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 w:rsidRPr="00377F8B"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info@medical-hairless.de</w:t>
                          </w:r>
                        </w:p>
                        <w:p w14:paraId="459F3B31" w14:textId="77777777" w:rsidR="00B75722" w:rsidRPr="00CE4533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  <w:t>www.medical-hairless.de</w:t>
                          </w:r>
                        </w:p>
                        <w:p w14:paraId="08AEAD62" w14:textId="77777777" w:rsidR="00B75722" w:rsidRPr="00CE4533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</w:p>
                        <w:p w14:paraId="303E2F44" w14:textId="77777777" w:rsidR="00B75722" w:rsidRPr="00CE4533" w:rsidRDefault="00B75722" w:rsidP="00B75722">
                          <w:pPr>
                            <w:rPr>
                              <w:rFonts w:ascii="Calibri" w:hAnsi="Calibri" w:cs="Calibri"/>
                              <w:color w:val="40404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F8AEE" id="_x0000_s1031" type="#_x0000_t202" style="position:absolute;margin-left:365pt;margin-top:66.75pt;width:153.75pt;height:112.8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" stroked="f">
              <v:textbox inset="0,0,0,0">
                <w:txbxContent>
                  <w:p w14:paraId="4C5BC745" w14:textId="77777777" w:rsidR="00B75722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Medical Hairless &amp; Esthetic</w:t>
                    </w:r>
                  </w:p>
                  <w:p w14:paraId="11D8EEEA" w14:textId="77777777" w:rsidR="00B75722" w:rsidRPr="0089113A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 w:rsidRPr="0089113A"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Bahnhofstr</w:t>
                    </w: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asse</w:t>
                    </w:r>
                    <w:r w:rsidRPr="0089113A"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 xml:space="preserve"> 1</w:t>
                    </w:r>
                  </w:p>
                  <w:p w14:paraId="4A524486" w14:textId="77777777" w:rsidR="00B75722" w:rsidRPr="0089113A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 w:rsidRPr="0089113A"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59065 Hamm</w:t>
                    </w:r>
                  </w:p>
                  <w:p w14:paraId="511BA763" w14:textId="77777777" w:rsidR="00B75722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br/>
                    </w:r>
                    <w:r w:rsidRPr="0089113A"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Tel:  02381 9155258</w:t>
                    </w: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br/>
                    </w:r>
                  </w:p>
                  <w:p w14:paraId="2CF17195" w14:textId="77777777" w:rsidR="00B75722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 w:rsidRPr="00377F8B"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info@medical-hairless.de</w:t>
                    </w:r>
                  </w:p>
                  <w:p w14:paraId="459F3B31" w14:textId="77777777" w:rsidR="00B75722" w:rsidRPr="00CE4533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  <w:t>www.medical-hairless.de</w:t>
                    </w:r>
                  </w:p>
                  <w:p w14:paraId="08AEAD62" w14:textId="77777777" w:rsidR="00B75722" w:rsidRPr="00CE4533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</w:p>
                  <w:p w14:paraId="303E2F44" w14:textId="77777777" w:rsidR="00B75722" w:rsidRPr="00CE4533" w:rsidRDefault="00B75722" w:rsidP="00B75722">
                    <w:pPr>
                      <w:rPr>
                        <w:rFonts w:ascii="Calibri" w:hAnsi="Calibri" w:cs="Calibri"/>
                        <w:color w:val="40404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C250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7142707"/>
    <w:multiLevelType w:val="hybridMultilevel"/>
    <w:tmpl w:val="70285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C5D68"/>
    <w:multiLevelType w:val="hybridMultilevel"/>
    <w:tmpl w:val="41CA6BB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FC1136"/>
    <w:multiLevelType w:val="hybridMultilevel"/>
    <w:tmpl w:val="DAB8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32"/>
    <w:rsid w:val="0000701A"/>
    <w:rsid w:val="00007FBC"/>
    <w:rsid w:val="000101C2"/>
    <w:rsid w:val="00022E29"/>
    <w:rsid w:val="00023560"/>
    <w:rsid w:val="000317F7"/>
    <w:rsid w:val="00047E0A"/>
    <w:rsid w:val="00052FDD"/>
    <w:rsid w:val="00061833"/>
    <w:rsid w:val="00075FCA"/>
    <w:rsid w:val="0007784C"/>
    <w:rsid w:val="00081FA5"/>
    <w:rsid w:val="000B3DC0"/>
    <w:rsid w:val="000C4382"/>
    <w:rsid w:val="000C7825"/>
    <w:rsid w:val="000E453A"/>
    <w:rsid w:val="000F5E6E"/>
    <w:rsid w:val="001031CF"/>
    <w:rsid w:val="0010392E"/>
    <w:rsid w:val="0010706B"/>
    <w:rsid w:val="001154F0"/>
    <w:rsid w:val="00123ECA"/>
    <w:rsid w:val="00126F30"/>
    <w:rsid w:val="001354C0"/>
    <w:rsid w:val="00152973"/>
    <w:rsid w:val="001638C4"/>
    <w:rsid w:val="0016798B"/>
    <w:rsid w:val="00180BBC"/>
    <w:rsid w:val="001952B9"/>
    <w:rsid w:val="001E352E"/>
    <w:rsid w:val="001E547B"/>
    <w:rsid w:val="002053F6"/>
    <w:rsid w:val="00212E1C"/>
    <w:rsid w:val="002219DE"/>
    <w:rsid w:val="00235288"/>
    <w:rsid w:val="00252DD5"/>
    <w:rsid w:val="00261A4B"/>
    <w:rsid w:val="0026507E"/>
    <w:rsid w:val="00275F76"/>
    <w:rsid w:val="002A0AC5"/>
    <w:rsid w:val="002C0984"/>
    <w:rsid w:val="002C4193"/>
    <w:rsid w:val="002D0E5F"/>
    <w:rsid w:val="002D0FD0"/>
    <w:rsid w:val="002D6201"/>
    <w:rsid w:val="002E1FA3"/>
    <w:rsid w:val="002E42F7"/>
    <w:rsid w:val="002E432F"/>
    <w:rsid w:val="0030120A"/>
    <w:rsid w:val="0030307E"/>
    <w:rsid w:val="00310D6A"/>
    <w:rsid w:val="00322839"/>
    <w:rsid w:val="003279C2"/>
    <w:rsid w:val="00331B03"/>
    <w:rsid w:val="003337FB"/>
    <w:rsid w:val="00354291"/>
    <w:rsid w:val="00373BE4"/>
    <w:rsid w:val="0037786E"/>
    <w:rsid w:val="00377F8B"/>
    <w:rsid w:val="003830B5"/>
    <w:rsid w:val="0039220F"/>
    <w:rsid w:val="0039231A"/>
    <w:rsid w:val="00392B99"/>
    <w:rsid w:val="0039322C"/>
    <w:rsid w:val="00394FEF"/>
    <w:rsid w:val="003A0259"/>
    <w:rsid w:val="003A1F9E"/>
    <w:rsid w:val="003A228B"/>
    <w:rsid w:val="003B10A1"/>
    <w:rsid w:val="003B592C"/>
    <w:rsid w:val="003D5E34"/>
    <w:rsid w:val="003D6EFA"/>
    <w:rsid w:val="003F1FD8"/>
    <w:rsid w:val="003F23FA"/>
    <w:rsid w:val="003F5CDD"/>
    <w:rsid w:val="003F6F0E"/>
    <w:rsid w:val="003F728F"/>
    <w:rsid w:val="00402908"/>
    <w:rsid w:val="00411F7A"/>
    <w:rsid w:val="004158E4"/>
    <w:rsid w:val="00415CF5"/>
    <w:rsid w:val="0043163E"/>
    <w:rsid w:val="004526C9"/>
    <w:rsid w:val="004551CC"/>
    <w:rsid w:val="00457600"/>
    <w:rsid w:val="00457FEF"/>
    <w:rsid w:val="00463A78"/>
    <w:rsid w:val="004641EE"/>
    <w:rsid w:val="00487F45"/>
    <w:rsid w:val="00494C40"/>
    <w:rsid w:val="0049542A"/>
    <w:rsid w:val="004A467C"/>
    <w:rsid w:val="004A57F8"/>
    <w:rsid w:val="004B526E"/>
    <w:rsid w:val="004B795D"/>
    <w:rsid w:val="004C2F57"/>
    <w:rsid w:val="004D501D"/>
    <w:rsid w:val="004F1A8E"/>
    <w:rsid w:val="00512999"/>
    <w:rsid w:val="00530820"/>
    <w:rsid w:val="00540E49"/>
    <w:rsid w:val="00543903"/>
    <w:rsid w:val="0056420C"/>
    <w:rsid w:val="00582F5A"/>
    <w:rsid w:val="005A198D"/>
    <w:rsid w:val="005B0D4A"/>
    <w:rsid w:val="005B3EBB"/>
    <w:rsid w:val="005B70F4"/>
    <w:rsid w:val="005B753F"/>
    <w:rsid w:val="005C6C13"/>
    <w:rsid w:val="005C7BCF"/>
    <w:rsid w:val="005D2763"/>
    <w:rsid w:val="005D7638"/>
    <w:rsid w:val="005F013E"/>
    <w:rsid w:val="005F786F"/>
    <w:rsid w:val="00603849"/>
    <w:rsid w:val="00633D91"/>
    <w:rsid w:val="00634604"/>
    <w:rsid w:val="00646715"/>
    <w:rsid w:val="00651C24"/>
    <w:rsid w:val="00652194"/>
    <w:rsid w:val="006525A4"/>
    <w:rsid w:val="00684FEA"/>
    <w:rsid w:val="006A5169"/>
    <w:rsid w:val="006A7E8A"/>
    <w:rsid w:val="006B62E8"/>
    <w:rsid w:val="006B768D"/>
    <w:rsid w:val="006C6BF2"/>
    <w:rsid w:val="00724BAB"/>
    <w:rsid w:val="00735E16"/>
    <w:rsid w:val="00735F90"/>
    <w:rsid w:val="0074585D"/>
    <w:rsid w:val="007510D3"/>
    <w:rsid w:val="00751D40"/>
    <w:rsid w:val="00755C0A"/>
    <w:rsid w:val="007744FA"/>
    <w:rsid w:val="00787B85"/>
    <w:rsid w:val="0079569E"/>
    <w:rsid w:val="007A1FDC"/>
    <w:rsid w:val="007A46A7"/>
    <w:rsid w:val="007B31D8"/>
    <w:rsid w:val="007B6BE5"/>
    <w:rsid w:val="007C488B"/>
    <w:rsid w:val="007F1B36"/>
    <w:rsid w:val="007F1D65"/>
    <w:rsid w:val="008029C2"/>
    <w:rsid w:val="00804987"/>
    <w:rsid w:val="00815898"/>
    <w:rsid w:val="00824495"/>
    <w:rsid w:val="00841FF8"/>
    <w:rsid w:val="00847624"/>
    <w:rsid w:val="0084762F"/>
    <w:rsid w:val="008547AB"/>
    <w:rsid w:val="0085611F"/>
    <w:rsid w:val="0086073B"/>
    <w:rsid w:val="00865BDB"/>
    <w:rsid w:val="00876E52"/>
    <w:rsid w:val="0089113A"/>
    <w:rsid w:val="008B1A38"/>
    <w:rsid w:val="008B7510"/>
    <w:rsid w:val="008C6067"/>
    <w:rsid w:val="008D0FB5"/>
    <w:rsid w:val="009134EB"/>
    <w:rsid w:val="00950AA2"/>
    <w:rsid w:val="00954273"/>
    <w:rsid w:val="00960CC6"/>
    <w:rsid w:val="00963778"/>
    <w:rsid w:val="00966231"/>
    <w:rsid w:val="0098102D"/>
    <w:rsid w:val="0098268D"/>
    <w:rsid w:val="009850D1"/>
    <w:rsid w:val="00994C13"/>
    <w:rsid w:val="009A6581"/>
    <w:rsid w:val="009B5E2B"/>
    <w:rsid w:val="009B7469"/>
    <w:rsid w:val="009C3963"/>
    <w:rsid w:val="009F7599"/>
    <w:rsid w:val="00A02F1F"/>
    <w:rsid w:val="00A23406"/>
    <w:rsid w:val="00A54817"/>
    <w:rsid w:val="00A570B2"/>
    <w:rsid w:val="00A60AF7"/>
    <w:rsid w:val="00A61C00"/>
    <w:rsid w:val="00A7061F"/>
    <w:rsid w:val="00A90CBB"/>
    <w:rsid w:val="00AA145C"/>
    <w:rsid w:val="00AC1CB2"/>
    <w:rsid w:val="00AC3825"/>
    <w:rsid w:val="00AC38C4"/>
    <w:rsid w:val="00B06023"/>
    <w:rsid w:val="00B11DFB"/>
    <w:rsid w:val="00B347A0"/>
    <w:rsid w:val="00B45F81"/>
    <w:rsid w:val="00B522CD"/>
    <w:rsid w:val="00B6594D"/>
    <w:rsid w:val="00B75722"/>
    <w:rsid w:val="00B7725F"/>
    <w:rsid w:val="00B87A47"/>
    <w:rsid w:val="00B90221"/>
    <w:rsid w:val="00B928DC"/>
    <w:rsid w:val="00B97426"/>
    <w:rsid w:val="00BC3899"/>
    <w:rsid w:val="00BE03B0"/>
    <w:rsid w:val="00BF3113"/>
    <w:rsid w:val="00C14C79"/>
    <w:rsid w:val="00C26B3C"/>
    <w:rsid w:val="00C666E2"/>
    <w:rsid w:val="00C72B1B"/>
    <w:rsid w:val="00C76BB6"/>
    <w:rsid w:val="00C878EC"/>
    <w:rsid w:val="00CA0ED2"/>
    <w:rsid w:val="00CB1674"/>
    <w:rsid w:val="00CE4533"/>
    <w:rsid w:val="00CE6A24"/>
    <w:rsid w:val="00D0330D"/>
    <w:rsid w:val="00D05BD1"/>
    <w:rsid w:val="00D123C3"/>
    <w:rsid w:val="00D20193"/>
    <w:rsid w:val="00D21C91"/>
    <w:rsid w:val="00D2293F"/>
    <w:rsid w:val="00D25EDF"/>
    <w:rsid w:val="00D302E6"/>
    <w:rsid w:val="00D53BD6"/>
    <w:rsid w:val="00D672D2"/>
    <w:rsid w:val="00D86A0F"/>
    <w:rsid w:val="00D91060"/>
    <w:rsid w:val="00D93C02"/>
    <w:rsid w:val="00DB12B8"/>
    <w:rsid w:val="00DB1878"/>
    <w:rsid w:val="00DE2329"/>
    <w:rsid w:val="00E05BEE"/>
    <w:rsid w:val="00E4073B"/>
    <w:rsid w:val="00E5347E"/>
    <w:rsid w:val="00E54B2F"/>
    <w:rsid w:val="00E671CC"/>
    <w:rsid w:val="00E757F6"/>
    <w:rsid w:val="00E80EA4"/>
    <w:rsid w:val="00EA6CEA"/>
    <w:rsid w:val="00EC7A47"/>
    <w:rsid w:val="00EE4F64"/>
    <w:rsid w:val="00F04411"/>
    <w:rsid w:val="00F06531"/>
    <w:rsid w:val="00F0664C"/>
    <w:rsid w:val="00F20F13"/>
    <w:rsid w:val="00F2517A"/>
    <w:rsid w:val="00F317A5"/>
    <w:rsid w:val="00F42E06"/>
    <w:rsid w:val="00F519EE"/>
    <w:rsid w:val="00F64247"/>
    <w:rsid w:val="00F7682E"/>
    <w:rsid w:val="00F80C38"/>
    <w:rsid w:val="00F91332"/>
    <w:rsid w:val="00FD19E2"/>
    <w:rsid w:val="00FD753B"/>
    <w:rsid w:val="00FE3955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D9FF13"/>
  <w15:docId w15:val="{05C48895-622E-4F09-8EED-DAFFEAFA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08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082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0120A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77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unhideWhenUsed/>
    <w:rsid w:val="0037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%2015-H023SG\AppData\Local\Microsoft\Windows\INetCache\Content.Outlook\98M1DTE5\Briefvorlage%20Kellman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ABB45-BBBA-4D86-943C-2CA3B2FC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 Kellmann.dotx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>Hewlett-Packard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Kunde</dc:title>
  <dc:creator/>
  <cp:lastModifiedBy>Sahin Tepe.</cp:lastModifiedBy>
  <cp:revision>16</cp:revision>
  <cp:lastPrinted>2022-01-20T11:28:00Z</cp:lastPrinted>
  <dcterms:created xsi:type="dcterms:W3CDTF">2022-01-20T10:43:00Z</dcterms:created>
  <dcterms:modified xsi:type="dcterms:W3CDTF">2022-01-21T20:07:00Z</dcterms:modified>
</cp:coreProperties>
</file>