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4B2F" w:rsidRDefault="00F9133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64770</wp:posOffset>
                </wp:positionV>
                <wp:extent cx="1805940" cy="1247775"/>
                <wp:effectExtent l="0" t="0" r="381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4B2F" w:rsidRPr="000101C2" w:rsidRDefault="00E54B2F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101C2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NAZAR Cosmetics &amp; </w:t>
                            </w:r>
                            <w:proofErr w:type="spellStart"/>
                            <w:r w:rsidRPr="000101C2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Esthetics</w:t>
                            </w:r>
                            <w:proofErr w:type="spellEnd"/>
                            <w:r w:rsidRPr="000101C2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E54B2F" w:rsidRPr="000101C2" w:rsidRDefault="00E54B2F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0101C2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GmbH &amp; Co. </w:t>
                            </w:r>
                            <w:r w:rsidRPr="000101C2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KG</w:t>
                            </w:r>
                          </w:p>
                          <w:p w:rsidR="00E54B2F" w:rsidRPr="000101C2" w:rsidRDefault="00A0390C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Bahnhofstr.1</w:t>
                            </w:r>
                          </w:p>
                          <w:p w:rsidR="00E54B2F" w:rsidRPr="000101C2" w:rsidRDefault="00A0390C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59065 Hamm</w:t>
                            </w:r>
                          </w:p>
                          <w:p w:rsidR="00E54B2F" w:rsidRDefault="00A0390C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Tel: 02381/9155258</w:t>
                            </w:r>
                          </w:p>
                          <w:p w:rsidR="00603849" w:rsidRPr="00A0390C" w:rsidRDefault="00A0390C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hamm@nazar-ce.com</w:t>
                            </w:r>
                          </w:p>
                          <w:p w:rsidR="00E54B2F" w:rsidRPr="00A0390C" w:rsidRDefault="00E54B2F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0.9pt;margin-top:5.1pt;width:142.2pt;height:9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" stroked="f">
                <v:textbox inset="0,0,0,0">
                  <w:txbxContent>
                    <w:p w:rsidR="00E54B2F" w:rsidRPr="000101C2" w:rsidRDefault="00E54B2F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 w:rsidRPr="000101C2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NAZAR Cosmetics &amp; </w:t>
                      </w:r>
                      <w:proofErr w:type="spellStart"/>
                      <w:r w:rsidRPr="000101C2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GB"/>
                        </w:rPr>
                        <w:t>Esthetics</w:t>
                      </w:r>
                      <w:proofErr w:type="spellEnd"/>
                      <w:r w:rsidRPr="000101C2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E54B2F" w:rsidRPr="000101C2" w:rsidRDefault="00E54B2F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0101C2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GmbH &amp; Co. </w:t>
                      </w:r>
                      <w:r w:rsidRPr="000101C2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KG</w:t>
                      </w:r>
                    </w:p>
                    <w:p w:rsidR="00E54B2F" w:rsidRPr="000101C2" w:rsidRDefault="00A0390C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Bahnhofstr.1</w:t>
                      </w:r>
                    </w:p>
                    <w:p w:rsidR="00E54B2F" w:rsidRPr="000101C2" w:rsidRDefault="00A0390C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59065 Hamm</w:t>
                      </w:r>
                    </w:p>
                    <w:p w:rsidR="00E54B2F" w:rsidRDefault="00A0390C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Tel: 02381/9155258</w:t>
                      </w:r>
                    </w:p>
                    <w:p w:rsidR="00603849" w:rsidRPr="00A0390C" w:rsidRDefault="00A0390C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hamm@nazar-ce.com</w:t>
                      </w:r>
                    </w:p>
                    <w:p w:rsidR="00E54B2F" w:rsidRPr="00A0390C" w:rsidRDefault="00E54B2F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2856230" cy="1864360"/>
                <wp:effectExtent l="0" t="0" r="127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186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36"/>
                            </w:tblGrid>
                            <w:tr w:rsidR="00E54B2F" w:rsidTr="00F2517A">
                              <w:tc>
                                <w:tcPr>
                                  <w:tcW w:w="453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E54B2F" w:rsidRPr="000101C2" w:rsidRDefault="00E54B2F">
                                  <w:pPr>
                                    <w:snapToGrid w:val="0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101C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US"/>
                                    </w:rPr>
                                    <w:t>Nazar</w:t>
                                  </w:r>
                                  <w:proofErr w:type="spellEnd"/>
                                  <w:r w:rsidRPr="000101C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Cosmetics &amp; Esthetics GmbH &amp; Co. </w:t>
                                  </w:r>
                                  <w:r w:rsidRPr="000101C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KG,</w:t>
                                  </w:r>
                                </w:p>
                                <w:p w:rsidR="00E54B2F" w:rsidRDefault="00E54B2F">
                                  <w:pPr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0101C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Waltroper</w:t>
                                  </w:r>
                                  <w:proofErr w:type="spellEnd"/>
                                  <w:r w:rsidRPr="000101C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 Str. 15, 44536 Lünen</w:t>
                                  </w:r>
                                </w:p>
                              </w:tc>
                            </w:tr>
                            <w:tr w:rsidR="00E54B2F" w:rsidTr="00F2517A">
                              <w:tc>
                                <w:tcPr>
                                  <w:tcW w:w="453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E54B2F" w:rsidRDefault="00E54B2F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E54B2F" w:rsidRPr="00634604" w:rsidTr="00F2517A"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7A1FDC" w:rsidRDefault="001D404F" w:rsidP="0098162E">
                                  <w:pPr>
                                    <w:rPr>
                                      <w:rFonts w:ascii="Calibri" w:hAnsi="Calibri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b/>
                                      <w:sz w:val="22"/>
                                      <w:szCs w:val="22"/>
                                    </w:rPr>
                                    <w:t>Frau Anna Eickhoff</w:t>
                                  </w:r>
                                </w:p>
                                <w:p w:rsidR="001D404F" w:rsidRDefault="001D404F" w:rsidP="0098162E">
                                  <w:pPr>
                                    <w:rPr>
                                      <w:rFonts w:ascii="Calibri" w:hAnsi="Calibri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b/>
                                      <w:sz w:val="22"/>
                                      <w:szCs w:val="22"/>
                                    </w:rPr>
                                    <w:t>Dortmunder str.73</w:t>
                                  </w:r>
                                </w:p>
                                <w:p w:rsidR="001D404F" w:rsidRPr="00755C0A" w:rsidRDefault="001D404F" w:rsidP="0098162E">
                                  <w:pPr>
                                    <w:rPr>
                                      <w:rFonts w:ascii="Calibri" w:hAnsi="Calibri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b/>
                                      <w:sz w:val="22"/>
                                      <w:szCs w:val="22"/>
                                    </w:rPr>
                                    <w:t>59073 Hamm</w:t>
                                  </w:r>
                                </w:p>
                              </w:tc>
                            </w:tr>
                          </w:tbl>
                          <w:p w:rsidR="00E54B2F" w:rsidRPr="00755C0A" w:rsidRDefault="00E54B2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pt;margin-top:8.35pt;width:224.9pt;height:14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36"/>
                      </w:tblGrid>
                      <w:tr w:rsidR="00E54B2F" w:rsidTr="00F2517A">
                        <w:tc>
                          <w:tcPr>
                            <w:tcW w:w="4536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E54B2F" w:rsidRPr="000101C2" w:rsidRDefault="00E54B2F">
                            <w:pPr>
                              <w:snapToGrid w:val="0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101C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Nazar</w:t>
                            </w:r>
                            <w:proofErr w:type="spellEnd"/>
                            <w:r w:rsidRPr="000101C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 Cosmetics &amp; Esthetics GmbH &amp; Co. </w:t>
                            </w:r>
                            <w:r w:rsidRPr="000101C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KG,</w:t>
                            </w:r>
                          </w:p>
                          <w:p w:rsidR="00E54B2F" w:rsidRDefault="00E54B2F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101C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Waltroper</w:t>
                            </w:r>
                            <w:proofErr w:type="spellEnd"/>
                            <w:r w:rsidRPr="000101C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Str. 15, 44536 Lünen</w:t>
                            </w:r>
                          </w:p>
                        </w:tc>
                      </w:tr>
                      <w:tr w:rsidR="00E54B2F" w:rsidTr="00F2517A">
                        <w:tc>
                          <w:tcPr>
                            <w:tcW w:w="4536" w:type="dxa"/>
                            <w:tcBorders>
                              <w:top w:val="single" w:sz="4" w:space="0" w:color="000000"/>
                            </w:tcBorders>
                            <w:shd w:val="clear" w:color="auto" w:fill="auto"/>
                          </w:tcPr>
                          <w:p w:rsidR="00E54B2F" w:rsidRDefault="00E54B2F">
                            <w:pPr>
                              <w:snapToGrid w:val="0"/>
                            </w:pPr>
                          </w:p>
                        </w:tc>
                      </w:tr>
                      <w:tr w:rsidR="00E54B2F" w:rsidRPr="00634604" w:rsidTr="00F2517A"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7A1FDC" w:rsidRDefault="001D404F" w:rsidP="0098162E">
                            <w:pP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  <w:t>Frau Anna Eickhoff</w:t>
                            </w:r>
                          </w:p>
                          <w:p w:rsidR="001D404F" w:rsidRDefault="001D404F" w:rsidP="0098162E">
                            <w:pP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  <w:t>Dortmunder str.73</w:t>
                            </w:r>
                          </w:p>
                          <w:p w:rsidR="001D404F" w:rsidRPr="00755C0A" w:rsidRDefault="001D404F" w:rsidP="0098162E">
                            <w:pP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  <w:t>59073 Hamm</w:t>
                            </w:r>
                          </w:p>
                        </w:tc>
                      </w:tr>
                    </w:tbl>
                    <w:p w:rsidR="00E54B2F" w:rsidRPr="00755C0A" w:rsidRDefault="00E54B2F"/>
                  </w:txbxContent>
                </v:textbox>
              </v:shape>
            </w:pict>
          </mc:Fallback>
        </mc:AlternateContent>
      </w:r>
    </w:p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>
      <w:bookmarkStart w:id="0" w:name="_GoBack"/>
      <w:bookmarkEnd w:id="0"/>
    </w:p>
    <w:p w:rsidR="00E54B2F" w:rsidRDefault="00E54B2F"/>
    <w:p w:rsidR="00652194" w:rsidRDefault="00E54B2F">
      <w:pPr>
        <w:rPr>
          <w:rFonts w:ascii="Calibri" w:eastAsia="Calibri" w:hAnsi="Calibri" w:cs="Calibri"/>
          <w:sz w:val="20"/>
          <w:szCs w:val="20"/>
        </w:rPr>
      </w:pP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</w:p>
    <w:p w:rsidR="007B6BE5" w:rsidRDefault="007B6BE5">
      <w:pPr>
        <w:rPr>
          <w:rFonts w:ascii="Calibri" w:eastAsia="Calibri" w:hAnsi="Calibri" w:cs="Calibri"/>
          <w:sz w:val="20"/>
          <w:szCs w:val="20"/>
        </w:rPr>
      </w:pPr>
    </w:p>
    <w:p w:rsidR="009850D1" w:rsidRDefault="00A54817" w:rsidP="004158E4">
      <w:pPr>
        <w:rPr>
          <w:rFonts w:ascii="Calibri" w:hAnsi="Calibri" w:cs="Calibri"/>
        </w:rPr>
      </w:pP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="00FB5D53">
        <w:rPr>
          <w:rFonts w:ascii="Calibri" w:eastAsia="Calibri" w:hAnsi="Calibri" w:cs="Calibri"/>
          <w:szCs w:val="28"/>
        </w:rPr>
        <w:t>06.09.2016</w:t>
      </w:r>
    </w:p>
    <w:p w:rsidR="009850D1" w:rsidRDefault="009850D1" w:rsidP="004158E4">
      <w:pPr>
        <w:rPr>
          <w:rFonts w:ascii="Calibri" w:hAnsi="Calibri" w:cs="Calibri"/>
        </w:rPr>
      </w:pPr>
    </w:p>
    <w:p w:rsidR="002D6201" w:rsidRDefault="002D6201" w:rsidP="004158E4">
      <w:pPr>
        <w:rPr>
          <w:rFonts w:ascii="Calibri" w:hAnsi="Calibri" w:cs="Calibri"/>
          <w:b/>
          <w:sz w:val="22"/>
        </w:rPr>
      </w:pPr>
    </w:p>
    <w:p w:rsidR="00D86A0F" w:rsidRDefault="00D86A0F" w:rsidP="004158E4">
      <w:pPr>
        <w:rPr>
          <w:rFonts w:ascii="Calibri" w:hAnsi="Calibri" w:cs="Calibri"/>
          <w:b/>
          <w:sz w:val="22"/>
        </w:rPr>
      </w:pPr>
    </w:p>
    <w:p w:rsidR="00D86A0F" w:rsidRPr="00A54817" w:rsidRDefault="00D86A0F" w:rsidP="004158E4">
      <w:pPr>
        <w:rPr>
          <w:rFonts w:ascii="Calibri" w:hAnsi="Calibri" w:cs="Calibri"/>
          <w:b/>
          <w:sz w:val="22"/>
        </w:rPr>
      </w:pPr>
    </w:p>
    <w:p w:rsidR="0098162E" w:rsidRPr="0098162E" w:rsidRDefault="001D404F" w:rsidP="0098162E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Sehr geehrte Frau Eickhoff</w:t>
      </w:r>
    </w:p>
    <w:p w:rsidR="00081FA5" w:rsidRDefault="00081FA5" w:rsidP="0098162E">
      <w:pPr>
        <w:rPr>
          <w:rFonts w:ascii="Calibri" w:hAnsi="Calibri" w:cs="Calibri"/>
          <w:sz w:val="22"/>
        </w:rPr>
      </w:pPr>
    </w:p>
    <w:p w:rsidR="001D404F" w:rsidRDefault="00FB5D53" w:rsidP="0098162E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Für das Jahr 2015 haben Sie </w:t>
      </w:r>
      <w:r w:rsidR="001D404F">
        <w:rPr>
          <w:rFonts w:ascii="Calibri" w:hAnsi="Calibri" w:cs="Calibri"/>
          <w:sz w:val="22"/>
        </w:rPr>
        <w:t xml:space="preserve"> 6 Laserbehandlungen in Wert von 1.620,00€ inklusive Mehrwertsteuern </w:t>
      </w:r>
    </w:p>
    <w:p w:rsidR="001D404F" w:rsidRDefault="00FB5D53" w:rsidP="0098162E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b</w:t>
      </w:r>
      <w:r w:rsidR="001D404F">
        <w:rPr>
          <w:rFonts w:ascii="Calibri" w:hAnsi="Calibri" w:cs="Calibri"/>
          <w:sz w:val="22"/>
        </w:rPr>
        <w:t>ei uns in der Filiale in Anspruch genommen</w:t>
      </w:r>
      <w:r>
        <w:rPr>
          <w:rFonts w:ascii="Calibri" w:hAnsi="Calibri" w:cs="Calibri"/>
          <w:sz w:val="22"/>
        </w:rPr>
        <w:t>.</w:t>
      </w:r>
    </w:p>
    <w:p w:rsidR="00FB5D53" w:rsidRDefault="00FB5D53" w:rsidP="0098162E">
      <w:pPr>
        <w:rPr>
          <w:rFonts w:ascii="Calibri" w:hAnsi="Calibri" w:cs="Calibri"/>
          <w:sz w:val="22"/>
        </w:rPr>
      </w:pPr>
    </w:p>
    <w:p w:rsidR="00FB5D53" w:rsidRDefault="00FB5D53" w:rsidP="0098162E">
      <w:pPr>
        <w:rPr>
          <w:rFonts w:ascii="Calibri" w:hAnsi="Calibri" w:cs="Calibri"/>
          <w:sz w:val="22"/>
        </w:rPr>
      </w:pPr>
    </w:p>
    <w:p w:rsidR="00FB5D53" w:rsidRDefault="00FB5D53" w:rsidP="0098162E">
      <w:pPr>
        <w:rPr>
          <w:rFonts w:ascii="Calibri" w:hAnsi="Calibri" w:cs="Calibri"/>
          <w:sz w:val="22"/>
        </w:rPr>
      </w:pPr>
    </w:p>
    <w:p w:rsidR="004551CC" w:rsidRDefault="004551CC" w:rsidP="00960CC6">
      <w:pPr>
        <w:rPr>
          <w:rFonts w:ascii="Calibri" w:hAnsi="Calibri" w:cs="Calibri"/>
          <w:sz w:val="22"/>
        </w:rPr>
      </w:pPr>
    </w:p>
    <w:p w:rsidR="009850D1" w:rsidRPr="00A54817" w:rsidRDefault="009850D1" w:rsidP="004158E4">
      <w:pPr>
        <w:rPr>
          <w:rFonts w:ascii="Calibri" w:hAnsi="Calibri" w:cs="Calibri"/>
          <w:sz w:val="22"/>
        </w:rPr>
      </w:pPr>
    </w:p>
    <w:p w:rsidR="00DB12B8" w:rsidRDefault="002D6201" w:rsidP="006A5169">
      <w:pPr>
        <w:rPr>
          <w:rFonts w:ascii="Calibri" w:hAnsi="Calibri" w:cs="Calibri"/>
          <w:sz w:val="22"/>
        </w:rPr>
      </w:pPr>
      <w:r w:rsidRPr="00A54817">
        <w:rPr>
          <w:rFonts w:ascii="Calibri" w:hAnsi="Calibri" w:cs="Calibri"/>
          <w:sz w:val="22"/>
        </w:rPr>
        <w:t>Mit freundlichen Grüßen</w:t>
      </w:r>
    </w:p>
    <w:p w:rsidR="00FB5D53" w:rsidRDefault="00FB5D53" w:rsidP="006A5169">
      <w:pPr>
        <w:rPr>
          <w:rFonts w:ascii="Calibri" w:hAnsi="Calibri" w:cs="Calibri"/>
          <w:sz w:val="22"/>
        </w:rPr>
      </w:pPr>
    </w:p>
    <w:p w:rsidR="00FB5D53" w:rsidRPr="00A54817" w:rsidRDefault="00FB5D53" w:rsidP="006A5169">
      <w:pPr>
        <w:rPr>
          <w:rFonts w:ascii="Calibri" w:hAnsi="Calibri" w:cs="Calibri"/>
          <w:sz w:val="22"/>
        </w:rPr>
      </w:pPr>
    </w:p>
    <w:p w:rsidR="002D6201" w:rsidRPr="00A54817" w:rsidRDefault="002D6201" w:rsidP="006A5169">
      <w:pPr>
        <w:rPr>
          <w:rFonts w:ascii="Calibri" w:hAnsi="Calibri" w:cs="Calibri"/>
          <w:sz w:val="22"/>
        </w:rPr>
      </w:pPr>
    </w:p>
    <w:p w:rsidR="002D6201" w:rsidRPr="00A54817" w:rsidRDefault="002D6201" w:rsidP="006A5169">
      <w:pPr>
        <w:rPr>
          <w:rFonts w:ascii="Calibri" w:hAnsi="Calibri" w:cs="Calibri"/>
          <w:sz w:val="22"/>
        </w:rPr>
      </w:pPr>
    </w:p>
    <w:sectPr w:rsidR="002D6201" w:rsidRPr="00A54817" w:rsidSect="0095427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949" w:rsidRDefault="004C4949">
      <w:r>
        <w:separator/>
      </w:r>
    </w:p>
  </w:endnote>
  <w:endnote w:type="continuationSeparator" w:id="0">
    <w:p w:rsidR="004C4949" w:rsidRDefault="004C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070"/>
      <w:gridCol w:w="3071"/>
      <w:gridCol w:w="3072"/>
    </w:tblGrid>
    <w:tr w:rsidR="00E54B2F">
      <w:tc>
        <w:tcPr>
          <w:tcW w:w="9212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E54B2F" w:rsidRDefault="00E54B2F">
          <w:pPr>
            <w:snapToGrid w:val="0"/>
            <w:jc w:val="center"/>
            <w:rPr>
              <w:rFonts w:ascii="Verdana" w:hAnsi="Verdana"/>
              <w:sz w:val="12"/>
              <w:szCs w:val="12"/>
            </w:rPr>
          </w:pPr>
        </w:p>
      </w:tc>
    </w:tr>
    <w:tr w:rsidR="00E54B2F" w:rsidRPr="001D404F">
      <w:tc>
        <w:tcPr>
          <w:tcW w:w="3070" w:type="dxa"/>
          <w:tcBorders>
            <w:top w:val="single" w:sz="4" w:space="0" w:color="000000"/>
          </w:tcBorders>
          <w:shd w:val="clear" w:color="auto" w:fill="auto"/>
        </w:tcPr>
        <w:p w:rsidR="00E54B2F" w:rsidRDefault="00E54B2F" w:rsidP="00392B99">
          <w:pPr>
            <w:snapToGrid w:val="0"/>
            <w:rPr>
              <w:rFonts w:ascii="Verdana" w:hAnsi="Verdana"/>
              <w:sz w:val="12"/>
              <w:szCs w:val="12"/>
            </w:rPr>
          </w:pPr>
          <w:r w:rsidRPr="005D7638">
            <w:rPr>
              <w:rFonts w:ascii="Verdana" w:hAnsi="Verdana"/>
              <w:sz w:val="12"/>
              <w:szCs w:val="12"/>
              <w:lang w:val="en-US"/>
            </w:rPr>
            <w:t xml:space="preserve">NAZAR Cosmetics &amp; Esthetics GmbH &amp; Co. </w:t>
          </w:r>
          <w:r>
            <w:rPr>
              <w:rFonts w:ascii="Verdana" w:hAnsi="Verdana"/>
              <w:sz w:val="12"/>
              <w:szCs w:val="12"/>
            </w:rPr>
            <w:t>KG</w:t>
          </w:r>
        </w:p>
        <w:p w:rsidR="00E54B2F" w:rsidRDefault="00E54B2F" w:rsidP="00392B99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Amtsgericht Dortmund HRA 16939</w:t>
          </w:r>
        </w:p>
        <w:p w:rsidR="00E54B2F" w:rsidRDefault="00E54B2F" w:rsidP="00392B99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NAZAR </w:t>
          </w:r>
          <w:proofErr w:type="spellStart"/>
          <w:r>
            <w:rPr>
              <w:rFonts w:ascii="Verdana" w:hAnsi="Verdana"/>
              <w:sz w:val="12"/>
              <w:szCs w:val="12"/>
            </w:rPr>
            <w:t>Verwaltungs</w:t>
          </w:r>
          <w:proofErr w:type="spellEnd"/>
          <w:r>
            <w:rPr>
              <w:rFonts w:ascii="Verdana" w:hAnsi="Verdana"/>
              <w:sz w:val="12"/>
              <w:szCs w:val="12"/>
            </w:rPr>
            <w:t xml:space="preserve"> GmbH</w:t>
          </w:r>
        </w:p>
        <w:p w:rsidR="00E54B2F" w:rsidRDefault="00E54B2F" w:rsidP="00392B99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Amtsgericht Dortmund HRB 22311</w:t>
          </w:r>
        </w:p>
        <w:p w:rsidR="00E54B2F" w:rsidRDefault="00E54B2F" w:rsidP="00392B99">
          <w:pPr>
            <w:rPr>
              <w:rFonts w:ascii="Verdana" w:hAnsi="Verdana"/>
              <w:sz w:val="12"/>
              <w:szCs w:val="12"/>
            </w:rPr>
          </w:pPr>
          <w:proofErr w:type="spellStart"/>
          <w:r>
            <w:rPr>
              <w:rFonts w:ascii="Verdana" w:hAnsi="Verdana"/>
              <w:sz w:val="12"/>
              <w:szCs w:val="12"/>
            </w:rPr>
            <w:t>Waltroper</w:t>
          </w:r>
          <w:proofErr w:type="spellEnd"/>
          <w:r>
            <w:rPr>
              <w:rFonts w:ascii="Verdana" w:hAnsi="Verdana"/>
              <w:sz w:val="12"/>
              <w:szCs w:val="12"/>
            </w:rPr>
            <w:t xml:space="preserve"> Str. 15</w:t>
          </w:r>
        </w:p>
        <w:p w:rsidR="00E54B2F" w:rsidRDefault="00E54B2F" w:rsidP="00392B99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44536 Lünen</w:t>
          </w:r>
        </w:p>
      </w:tc>
      <w:tc>
        <w:tcPr>
          <w:tcW w:w="3071" w:type="dxa"/>
          <w:tcBorders>
            <w:top w:val="single" w:sz="4" w:space="0" w:color="000000"/>
          </w:tcBorders>
          <w:shd w:val="clear" w:color="auto" w:fill="auto"/>
        </w:tcPr>
        <w:p w:rsidR="00E54B2F" w:rsidRDefault="00E54B2F" w:rsidP="00392B99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Tel: 0231 / 872953</w:t>
          </w:r>
        </w:p>
        <w:p w:rsidR="00E54B2F" w:rsidRDefault="00E54B2F" w:rsidP="00392B99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info@nazar-ce.com</w:t>
          </w:r>
        </w:p>
        <w:p w:rsidR="00E54B2F" w:rsidRDefault="00E54B2F" w:rsidP="00392B99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www.nazar-ce.com</w:t>
          </w:r>
        </w:p>
      </w:tc>
      <w:tc>
        <w:tcPr>
          <w:tcW w:w="3072" w:type="dxa"/>
          <w:tcBorders>
            <w:top w:val="single" w:sz="4" w:space="0" w:color="000000"/>
          </w:tcBorders>
          <w:shd w:val="clear" w:color="auto" w:fill="auto"/>
        </w:tcPr>
        <w:p w:rsidR="004551CC" w:rsidRPr="004551CC" w:rsidRDefault="005B3EBB" w:rsidP="004551CC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Commerzbank Dortmund</w:t>
          </w:r>
        </w:p>
        <w:p w:rsidR="004551CC" w:rsidRPr="004551CC" w:rsidRDefault="005B3EBB" w:rsidP="004551CC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IBAN DE58 4404 0037 0272 0233 00</w:t>
          </w:r>
        </w:p>
        <w:p w:rsidR="004551CC" w:rsidRPr="004551CC" w:rsidRDefault="005B3EBB" w:rsidP="004551CC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BIC </w:t>
          </w:r>
          <w:r w:rsidRPr="005B3EBB">
            <w:rPr>
              <w:rFonts w:ascii="Verdana" w:hAnsi="Verdana"/>
              <w:sz w:val="12"/>
              <w:szCs w:val="12"/>
            </w:rPr>
            <w:t>COBADEFFXXX</w:t>
          </w:r>
        </w:p>
        <w:p w:rsidR="004551CC" w:rsidRPr="004551CC" w:rsidRDefault="004551CC" w:rsidP="004551CC">
          <w:pPr>
            <w:snapToGrid w:val="0"/>
            <w:rPr>
              <w:rFonts w:ascii="Verdana" w:hAnsi="Verdana"/>
              <w:sz w:val="12"/>
              <w:szCs w:val="12"/>
              <w:lang w:val="en-US"/>
            </w:rPr>
          </w:pPr>
          <w:r w:rsidRPr="004551CC">
            <w:rPr>
              <w:rFonts w:ascii="Verdana" w:hAnsi="Verdana"/>
              <w:sz w:val="12"/>
              <w:szCs w:val="12"/>
              <w:lang w:val="en-US"/>
            </w:rPr>
            <w:t xml:space="preserve">St. </w:t>
          </w:r>
          <w:proofErr w:type="spellStart"/>
          <w:r w:rsidRPr="004551CC">
            <w:rPr>
              <w:rFonts w:ascii="Verdana" w:hAnsi="Verdana"/>
              <w:sz w:val="12"/>
              <w:szCs w:val="12"/>
              <w:lang w:val="en-US"/>
            </w:rPr>
            <w:t>Nr</w:t>
          </w:r>
          <w:proofErr w:type="spellEnd"/>
          <w:r w:rsidRPr="004551CC">
            <w:rPr>
              <w:rFonts w:ascii="Verdana" w:hAnsi="Verdana"/>
              <w:sz w:val="12"/>
              <w:szCs w:val="12"/>
              <w:lang w:val="en-US"/>
            </w:rPr>
            <w:t>: 316 / 5859 / 1371</w:t>
          </w:r>
        </w:p>
        <w:p w:rsidR="00212E1C" w:rsidRPr="007A1FDC" w:rsidRDefault="004551CC" w:rsidP="004551CC">
          <w:pPr>
            <w:rPr>
              <w:rFonts w:ascii="Verdana" w:hAnsi="Verdana"/>
              <w:sz w:val="12"/>
              <w:szCs w:val="12"/>
              <w:lang w:val="en-US"/>
            </w:rPr>
          </w:pPr>
          <w:proofErr w:type="spellStart"/>
          <w:r w:rsidRPr="004551CC">
            <w:rPr>
              <w:rFonts w:ascii="Verdana" w:hAnsi="Verdana"/>
              <w:sz w:val="12"/>
              <w:szCs w:val="12"/>
              <w:lang w:val="en-US"/>
            </w:rPr>
            <w:t>USt</w:t>
          </w:r>
          <w:proofErr w:type="spellEnd"/>
          <w:r w:rsidRPr="004551CC">
            <w:rPr>
              <w:rFonts w:ascii="Verdana" w:hAnsi="Verdana"/>
              <w:sz w:val="12"/>
              <w:szCs w:val="12"/>
              <w:lang w:val="en-US"/>
            </w:rPr>
            <w:t xml:space="preserve"> Ident DE268832401</w:t>
          </w:r>
        </w:p>
      </w:tc>
    </w:tr>
  </w:tbl>
  <w:p w:rsidR="00E54B2F" w:rsidRPr="007A1FDC" w:rsidRDefault="00E54B2F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949" w:rsidRDefault="004C4949">
      <w:r>
        <w:separator/>
      </w:r>
    </w:p>
  </w:footnote>
  <w:footnote w:type="continuationSeparator" w:id="0">
    <w:p w:rsidR="004C4949" w:rsidRDefault="004C4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2F" w:rsidRDefault="00E54B2F">
    <w:pPr>
      <w:pStyle w:val="Kopfzeile"/>
      <w:jc w:val="right"/>
      <w:rPr>
        <w:szCs w:val="18"/>
      </w:rPr>
    </w:pPr>
  </w:p>
  <w:p w:rsidR="00B97426" w:rsidRPr="00B97426" w:rsidRDefault="00B522CD">
    <w:pPr>
      <w:pStyle w:val="Kopfzeile"/>
      <w:jc w:val="right"/>
      <w:rPr>
        <w:szCs w:val="18"/>
      </w:rPr>
    </w:pPr>
    <w:r>
      <w:rPr>
        <w:noProof/>
        <w:szCs w:val="18"/>
        <w:lang w:eastAsia="de-DE"/>
      </w:rPr>
      <w:drawing>
        <wp:inline distT="0" distB="0" distL="0" distR="0">
          <wp:extent cx="2161032" cy="1115568"/>
          <wp:effectExtent l="0" t="0" r="0" b="889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azar_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1032" cy="111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DC250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37142707"/>
    <w:multiLevelType w:val="hybridMultilevel"/>
    <w:tmpl w:val="702850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C5D68"/>
    <w:multiLevelType w:val="hybridMultilevel"/>
    <w:tmpl w:val="41CA6BB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FC1136"/>
    <w:multiLevelType w:val="hybridMultilevel"/>
    <w:tmpl w:val="DAB88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8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32"/>
    <w:rsid w:val="000038E6"/>
    <w:rsid w:val="00007FBC"/>
    <w:rsid w:val="000101C2"/>
    <w:rsid w:val="00022E29"/>
    <w:rsid w:val="00023560"/>
    <w:rsid w:val="000317F7"/>
    <w:rsid w:val="00061833"/>
    <w:rsid w:val="0007784C"/>
    <w:rsid w:val="00081FA5"/>
    <w:rsid w:val="000C4382"/>
    <w:rsid w:val="000F5E6E"/>
    <w:rsid w:val="001031CF"/>
    <w:rsid w:val="0010392E"/>
    <w:rsid w:val="0010706B"/>
    <w:rsid w:val="001154F0"/>
    <w:rsid w:val="00123ECA"/>
    <w:rsid w:val="001354C0"/>
    <w:rsid w:val="001561C6"/>
    <w:rsid w:val="001638C4"/>
    <w:rsid w:val="0016798B"/>
    <w:rsid w:val="001952B9"/>
    <w:rsid w:val="001D404F"/>
    <w:rsid w:val="001E352E"/>
    <w:rsid w:val="001E5378"/>
    <w:rsid w:val="00212E1C"/>
    <w:rsid w:val="002219DE"/>
    <w:rsid w:val="00235288"/>
    <w:rsid w:val="00252DD5"/>
    <w:rsid w:val="0026507E"/>
    <w:rsid w:val="00275F76"/>
    <w:rsid w:val="002D0E5F"/>
    <w:rsid w:val="002D0FD0"/>
    <w:rsid w:val="002D6201"/>
    <w:rsid w:val="002E1FA3"/>
    <w:rsid w:val="002E42F7"/>
    <w:rsid w:val="0030307E"/>
    <w:rsid w:val="00322839"/>
    <w:rsid w:val="003279C2"/>
    <w:rsid w:val="00331B03"/>
    <w:rsid w:val="003337FB"/>
    <w:rsid w:val="00354291"/>
    <w:rsid w:val="0037786E"/>
    <w:rsid w:val="0039220F"/>
    <w:rsid w:val="00392B99"/>
    <w:rsid w:val="00394FEF"/>
    <w:rsid w:val="003A1F9E"/>
    <w:rsid w:val="003A228B"/>
    <w:rsid w:val="003B10A1"/>
    <w:rsid w:val="003B592C"/>
    <w:rsid w:val="003D5E34"/>
    <w:rsid w:val="003D6EFA"/>
    <w:rsid w:val="003F23FA"/>
    <w:rsid w:val="003F5CDD"/>
    <w:rsid w:val="003F728F"/>
    <w:rsid w:val="00411F7A"/>
    <w:rsid w:val="004158E4"/>
    <w:rsid w:val="0043163E"/>
    <w:rsid w:val="004551CC"/>
    <w:rsid w:val="00457600"/>
    <w:rsid w:val="00457FEF"/>
    <w:rsid w:val="00463A78"/>
    <w:rsid w:val="004641EE"/>
    <w:rsid w:val="00494C40"/>
    <w:rsid w:val="0049542A"/>
    <w:rsid w:val="004B795D"/>
    <w:rsid w:val="004C4949"/>
    <w:rsid w:val="004D501D"/>
    <w:rsid w:val="00540E49"/>
    <w:rsid w:val="00543903"/>
    <w:rsid w:val="0056420C"/>
    <w:rsid w:val="00582F5A"/>
    <w:rsid w:val="005B0D4A"/>
    <w:rsid w:val="005B3EBB"/>
    <w:rsid w:val="005B70F4"/>
    <w:rsid w:val="005C6C13"/>
    <w:rsid w:val="005D2763"/>
    <w:rsid w:val="005D7638"/>
    <w:rsid w:val="005F013E"/>
    <w:rsid w:val="005F786F"/>
    <w:rsid w:val="00603849"/>
    <w:rsid w:val="00633D91"/>
    <w:rsid w:val="00634604"/>
    <w:rsid w:val="00646715"/>
    <w:rsid w:val="00651C24"/>
    <w:rsid w:val="00652194"/>
    <w:rsid w:val="006525A4"/>
    <w:rsid w:val="00684FEA"/>
    <w:rsid w:val="006A5169"/>
    <w:rsid w:val="006A7E8A"/>
    <w:rsid w:val="006B768D"/>
    <w:rsid w:val="006C6BF2"/>
    <w:rsid w:val="00724BAB"/>
    <w:rsid w:val="0074585D"/>
    <w:rsid w:val="007510D3"/>
    <w:rsid w:val="00751D40"/>
    <w:rsid w:val="00755C0A"/>
    <w:rsid w:val="007744FA"/>
    <w:rsid w:val="0079569E"/>
    <w:rsid w:val="007A1FDC"/>
    <w:rsid w:val="007B31D8"/>
    <w:rsid w:val="007B6BE5"/>
    <w:rsid w:val="007C488B"/>
    <w:rsid w:val="007F1B36"/>
    <w:rsid w:val="007F1D65"/>
    <w:rsid w:val="008029C2"/>
    <w:rsid w:val="00815898"/>
    <w:rsid w:val="00824495"/>
    <w:rsid w:val="00841FF8"/>
    <w:rsid w:val="00847624"/>
    <w:rsid w:val="008547AB"/>
    <w:rsid w:val="0085611F"/>
    <w:rsid w:val="0086073B"/>
    <w:rsid w:val="00865BDB"/>
    <w:rsid w:val="00876E52"/>
    <w:rsid w:val="008B1A38"/>
    <w:rsid w:val="008B7510"/>
    <w:rsid w:val="008C6067"/>
    <w:rsid w:val="008D0FB5"/>
    <w:rsid w:val="00925EA9"/>
    <w:rsid w:val="00950AA2"/>
    <w:rsid w:val="00954273"/>
    <w:rsid w:val="00960CC6"/>
    <w:rsid w:val="00963778"/>
    <w:rsid w:val="00966231"/>
    <w:rsid w:val="0098162E"/>
    <w:rsid w:val="0098268D"/>
    <w:rsid w:val="009850D1"/>
    <w:rsid w:val="00994C13"/>
    <w:rsid w:val="009A6581"/>
    <w:rsid w:val="009B5E2B"/>
    <w:rsid w:val="009C3963"/>
    <w:rsid w:val="00A02F1F"/>
    <w:rsid w:val="00A0390C"/>
    <w:rsid w:val="00A23406"/>
    <w:rsid w:val="00A54817"/>
    <w:rsid w:val="00A570B2"/>
    <w:rsid w:val="00A60AF7"/>
    <w:rsid w:val="00A61C00"/>
    <w:rsid w:val="00A90CBB"/>
    <w:rsid w:val="00AA145C"/>
    <w:rsid w:val="00AC3825"/>
    <w:rsid w:val="00AC38C4"/>
    <w:rsid w:val="00AC417B"/>
    <w:rsid w:val="00B06023"/>
    <w:rsid w:val="00B347A0"/>
    <w:rsid w:val="00B45F81"/>
    <w:rsid w:val="00B522CD"/>
    <w:rsid w:val="00B7725F"/>
    <w:rsid w:val="00B87A47"/>
    <w:rsid w:val="00B97426"/>
    <w:rsid w:val="00BC3899"/>
    <w:rsid w:val="00C14C79"/>
    <w:rsid w:val="00C26B3C"/>
    <w:rsid w:val="00C76BB6"/>
    <w:rsid w:val="00C878EC"/>
    <w:rsid w:val="00CB1674"/>
    <w:rsid w:val="00CE6A24"/>
    <w:rsid w:val="00D123C3"/>
    <w:rsid w:val="00D20193"/>
    <w:rsid w:val="00D21C91"/>
    <w:rsid w:val="00D2293F"/>
    <w:rsid w:val="00D302E6"/>
    <w:rsid w:val="00D53BD6"/>
    <w:rsid w:val="00D672D2"/>
    <w:rsid w:val="00D86A0F"/>
    <w:rsid w:val="00D91060"/>
    <w:rsid w:val="00DB12B8"/>
    <w:rsid w:val="00DE2329"/>
    <w:rsid w:val="00E01145"/>
    <w:rsid w:val="00E4073B"/>
    <w:rsid w:val="00E5347E"/>
    <w:rsid w:val="00E54B2F"/>
    <w:rsid w:val="00E671CC"/>
    <w:rsid w:val="00E80EA4"/>
    <w:rsid w:val="00E86F39"/>
    <w:rsid w:val="00EA6CEA"/>
    <w:rsid w:val="00EE4F64"/>
    <w:rsid w:val="00F06531"/>
    <w:rsid w:val="00F0664C"/>
    <w:rsid w:val="00F2517A"/>
    <w:rsid w:val="00F317A5"/>
    <w:rsid w:val="00F519EE"/>
    <w:rsid w:val="00F7682E"/>
    <w:rsid w:val="00F91332"/>
    <w:rsid w:val="00FB5D53"/>
    <w:rsid w:val="00FD753B"/>
    <w:rsid w:val="00FE3955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%2015-H023SG\AppData\Local\Microsoft\Windows\INetCache\Content.Outlook\98M1DTE5\Briefvorlage%20Kellman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EA18E-D25A-4930-A5A3-E40F2323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 Kellmann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LETTER OF INTENT</vt:lpstr>
      <vt:lpstr>LETTER OF INTENT</vt:lpstr>
    </vt:vector>
  </TitlesOfParts>
  <Company>Hewlett-Packard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INTENT</dc:title>
  <dc:creator>Silvia Kellmann</dc:creator>
  <cp:lastModifiedBy>Anwender</cp:lastModifiedBy>
  <cp:revision>5</cp:revision>
  <cp:lastPrinted>2016-09-06T13:41:00Z</cp:lastPrinted>
  <dcterms:created xsi:type="dcterms:W3CDTF">2016-08-29T11:26:00Z</dcterms:created>
  <dcterms:modified xsi:type="dcterms:W3CDTF">2016-09-07T10:20:00Z</dcterms:modified>
</cp:coreProperties>
</file>