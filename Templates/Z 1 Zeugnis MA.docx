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4B2F" w:rsidRPr="003F1FC0" w:rsidRDefault="00FB1F0B">
      <w:pPr>
        <w:rPr>
          <w:rFonts w:ascii="Calibri" w:hAnsi="Calibri"/>
          <w:b/>
          <w:sz w:val="28"/>
          <w:szCs w:val="28"/>
        </w:rPr>
      </w:pPr>
      <w:r w:rsidRPr="003F1FC0">
        <w:rPr>
          <w:rFonts w:ascii="Calibri" w:hAnsi="Calibri"/>
          <w:b/>
          <w:sz w:val="28"/>
          <w:szCs w:val="28"/>
        </w:rPr>
        <w:t>Arbeitszeugnis</w:t>
      </w:r>
    </w:p>
    <w:p w:rsidR="00FB1F0B" w:rsidRPr="00FB1F0B" w:rsidRDefault="00FB1F0B">
      <w:pPr>
        <w:rPr>
          <w:rFonts w:ascii="Calibri" w:hAnsi="Calibri"/>
        </w:rPr>
      </w:pPr>
    </w:p>
    <w:p w:rsidR="00FB1F0B" w:rsidRPr="00FB1F0B" w:rsidRDefault="00FB1F0B">
      <w:pPr>
        <w:rPr>
          <w:rFonts w:ascii="Calibri" w:hAnsi="Calibri"/>
        </w:rPr>
      </w:pPr>
    </w:p>
    <w:p w:rsidR="00FB1F0B" w:rsidRPr="00FB1F0B" w:rsidRDefault="00FB1F0B">
      <w:pPr>
        <w:rPr>
          <w:rFonts w:ascii="Calibri" w:hAnsi="Calibri"/>
        </w:rPr>
      </w:pPr>
      <w:r w:rsidRPr="00FB1F0B">
        <w:rPr>
          <w:rFonts w:ascii="Calibri" w:hAnsi="Calibri"/>
        </w:rPr>
        <w:t xml:space="preserve">Frau </w:t>
      </w:r>
      <w:proofErr w:type="spellStart"/>
      <w:r w:rsidR="00E02F8A">
        <w:rPr>
          <w:rFonts w:ascii="Calibri" w:hAnsi="Calibri"/>
        </w:rPr>
        <w:t>Ortakci</w:t>
      </w:r>
      <w:proofErr w:type="spellEnd"/>
      <w:r w:rsidR="00E02F8A">
        <w:rPr>
          <w:rFonts w:ascii="Calibri" w:hAnsi="Calibri"/>
        </w:rPr>
        <w:t xml:space="preserve"> </w:t>
      </w:r>
      <w:proofErr w:type="spellStart"/>
      <w:r w:rsidR="00E02F8A">
        <w:rPr>
          <w:rFonts w:ascii="Calibri" w:hAnsi="Calibri"/>
        </w:rPr>
        <w:t>Mevlüde</w:t>
      </w:r>
      <w:proofErr w:type="spellEnd"/>
      <w:proofErr w:type="gramStart"/>
      <w:r w:rsidR="00E02F8A">
        <w:rPr>
          <w:rFonts w:ascii="Calibri" w:hAnsi="Calibri"/>
        </w:rPr>
        <w:t xml:space="preserve">, </w:t>
      </w:r>
      <w:r w:rsidRPr="00FB1F0B">
        <w:rPr>
          <w:rFonts w:ascii="Calibri" w:hAnsi="Calibri"/>
        </w:rPr>
        <w:t>,</w:t>
      </w:r>
      <w:proofErr w:type="gramEnd"/>
      <w:r w:rsidRPr="00FB1F0B">
        <w:rPr>
          <w:rFonts w:ascii="Calibri" w:hAnsi="Calibri"/>
        </w:rPr>
        <w:t xml:space="preserve"> war in der Zeit vom </w:t>
      </w:r>
      <w:r w:rsidR="00E02F8A">
        <w:rPr>
          <w:rFonts w:ascii="Calibri" w:hAnsi="Calibri"/>
        </w:rPr>
        <w:t>15.02.2018</w:t>
      </w:r>
      <w:r w:rsidRPr="00FB1F0B">
        <w:rPr>
          <w:rFonts w:ascii="Calibri" w:hAnsi="Calibri"/>
        </w:rPr>
        <w:t xml:space="preserve"> bis </w:t>
      </w:r>
      <w:r w:rsidR="00E02F8A">
        <w:rPr>
          <w:rFonts w:ascii="Calibri" w:hAnsi="Calibri"/>
        </w:rPr>
        <w:t xml:space="preserve">15.12.2018 </w:t>
      </w:r>
      <w:r w:rsidRPr="00FB1F0B">
        <w:rPr>
          <w:rFonts w:ascii="Calibri" w:hAnsi="Calibri"/>
        </w:rPr>
        <w:t>in unserem Unte</w:t>
      </w:r>
      <w:r w:rsidRPr="00FB1F0B">
        <w:rPr>
          <w:rFonts w:ascii="Calibri" w:hAnsi="Calibri"/>
        </w:rPr>
        <w:t>r</w:t>
      </w:r>
      <w:r w:rsidRPr="00FB1F0B">
        <w:rPr>
          <w:rFonts w:ascii="Calibri" w:hAnsi="Calibri"/>
        </w:rPr>
        <w:t xml:space="preserve">nehmen als </w:t>
      </w:r>
      <w:r w:rsidR="00E02F8A">
        <w:rPr>
          <w:rFonts w:ascii="Calibri" w:hAnsi="Calibri"/>
        </w:rPr>
        <w:t xml:space="preserve">Laserfachkraft </w:t>
      </w:r>
      <w:r w:rsidRPr="00FB1F0B">
        <w:rPr>
          <w:rFonts w:ascii="Calibri" w:hAnsi="Calibri"/>
        </w:rPr>
        <w:t>tätig.</w:t>
      </w:r>
    </w:p>
    <w:p w:rsidR="00FB1F0B" w:rsidRPr="00FB1F0B" w:rsidRDefault="00FB1F0B">
      <w:pPr>
        <w:rPr>
          <w:rFonts w:ascii="Calibri" w:hAnsi="Calibri"/>
        </w:rPr>
      </w:pPr>
    </w:p>
    <w:p w:rsidR="00FB1F0B" w:rsidRPr="003F1FC0" w:rsidRDefault="00FB1F0B">
      <w:pPr>
        <w:rPr>
          <w:rFonts w:ascii="Calibri" w:hAnsi="Calibri"/>
        </w:rPr>
      </w:pPr>
      <w:r w:rsidRPr="003F1FC0">
        <w:rPr>
          <w:rFonts w:ascii="Calibri" w:hAnsi="Calibri"/>
        </w:rPr>
        <w:t xml:space="preserve">Frau </w:t>
      </w:r>
      <w:proofErr w:type="spellStart"/>
      <w:r w:rsidR="00E02F8A">
        <w:rPr>
          <w:rFonts w:ascii="Calibri" w:hAnsi="Calibri"/>
        </w:rPr>
        <w:t>Ortakci</w:t>
      </w:r>
      <w:proofErr w:type="spellEnd"/>
      <w:r w:rsidR="00E02F8A">
        <w:rPr>
          <w:rFonts w:ascii="Calibri" w:hAnsi="Calibri"/>
        </w:rPr>
        <w:t xml:space="preserve"> </w:t>
      </w:r>
      <w:proofErr w:type="spellStart"/>
      <w:r w:rsidR="00E02F8A">
        <w:rPr>
          <w:rFonts w:ascii="Calibri" w:hAnsi="Calibri"/>
        </w:rPr>
        <w:t>Mevlüde</w:t>
      </w:r>
      <w:proofErr w:type="spellEnd"/>
      <w:r w:rsidR="00E02F8A">
        <w:rPr>
          <w:rFonts w:ascii="Calibri" w:hAnsi="Calibri"/>
        </w:rPr>
        <w:t xml:space="preserve"> </w:t>
      </w:r>
      <w:r w:rsidRPr="003F1FC0">
        <w:rPr>
          <w:rFonts w:ascii="Calibri" w:hAnsi="Calibri"/>
        </w:rPr>
        <w:t xml:space="preserve"> war an unserem Standort in </w:t>
      </w:r>
      <w:r w:rsidR="00E02F8A">
        <w:rPr>
          <w:rFonts w:ascii="Calibri" w:hAnsi="Calibri"/>
        </w:rPr>
        <w:t>Hamm</w:t>
      </w:r>
      <w:r w:rsidRPr="003F1FC0">
        <w:rPr>
          <w:rFonts w:ascii="Calibri" w:hAnsi="Calibri"/>
        </w:rPr>
        <w:t xml:space="preserve"> tätig. Ihre Hauptaufgabe lag in der Durchführung der Laserbehandlung der Kunden. Frau </w:t>
      </w:r>
      <w:proofErr w:type="spellStart"/>
      <w:r w:rsidR="00E02F8A">
        <w:rPr>
          <w:rFonts w:ascii="Calibri" w:hAnsi="Calibri"/>
        </w:rPr>
        <w:t>Ortakci</w:t>
      </w:r>
      <w:proofErr w:type="spellEnd"/>
      <w:r w:rsidR="00E02F8A">
        <w:rPr>
          <w:rFonts w:ascii="Calibri" w:hAnsi="Calibri"/>
        </w:rPr>
        <w:t xml:space="preserve"> </w:t>
      </w:r>
      <w:proofErr w:type="spellStart"/>
      <w:r w:rsidR="00E02F8A">
        <w:rPr>
          <w:rFonts w:ascii="Calibri" w:hAnsi="Calibri"/>
        </w:rPr>
        <w:t>Mevlüde</w:t>
      </w:r>
      <w:proofErr w:type="spellEnd"/>
      <w:r w:rsidR="00E02F8A">
        <w:rPr>
          <w:rFonts w:ascii="Calibri" w:hAnsi="Calibri"/>
        </w:rPr>
        <w:t xml:space="preserve">  </w:t>
      </w:r>
      <w:r w:rsidRPr="003F1FC0">
        <w:rPr>
          <w:rFonts w:ascii="Calibri" w:hAnsi="Calibri"/>
        </w:rPr>
        <w:t>wurde diesbezüglich betriebsintern zur L</w:t>
      </w:r>
      <w:r w:rsidRPr="003F1FC0">
        <w:rPr>
          <w:rFonts w:ascii="Calibri" w:hAnsi="Calibri"/>
        </w:rPr>
        <w:t>a</w:t>
      </w:r>
      <w:r w:rsidRPr="003F1FC0">
        <w:rPr>
          <w:rFonts w:ascii="Calibri" w:hAnsi="Calibri"/>
        </w:rPr>
        <w:t>serfachkraft ausgebildet und hat gewissenhaft ihre Tätigkeit ausgeführt.</w:t>
      </w:r>
    </w:p>
    <w:p w:rsidR="003F1FC0" w:rsidRDefault="00FB1F0B">
      <w:pPr>
        <w:rPr>
          <w:rFonts w:ascii="Calibri" w:hAnsi="Calibri"/>
        </w:rPr>
      </w:pPr>
      <w:r w:rsidRPr="003F1FC0">
        <w:rPr>
          <w:rFonts w:ascii="Calibri" w:hAnsi="Calibri"/>
        </w:rPr>
        <w:t xml:space="preserve">Frau </w:t>
      </w:r>
      <w:proofErr w:type="spellStart"/>
      <w:r w:rsidR="00E02F8A">
        <w:rPr>
          <w:rFonts w:ascii="Calibri" w:hAnsi="Calibri"/>
        </w:rPr>
        <w:t>Ortakci</w:t>
      </w:r>
      <w:proofErr w:type="spellEnd"/>
      <w:r w:rsidR="00E02F8A">
        <w:rPr>
          <w:rFonts w:ascii="Calibri" w:hAnsi="Calibri"/>
        </w:rPr>
        <w:t xml:space="preserve"> </w:t>
      </w:r>
      <w:proofErr w:type="spellStart"/>
      <w:r w:rsidR="00E02F8A">
        <w:rPr>
          <w:rFonts w:ascii="Calibri" w:hAnsi="Calibri"/>
        </w:rPr>
        <w:t>Mevlüde</w:t>
      </w:r>
      <w:proofErr w:type="spellEnd"/>
      <w:r w:rsidR="00E02F8A">
        <w:rPr>
          <w:rFonts w:ascii="Calibri" w:hAnsi="Calibri"/>
        </w:rPr>
        <w:t xml:space="preserve">  </w:t>
      </w:r>
      <w:r w:rsidRPr="003F1FC0">
        <w:rPr>
          <w:rFonts w:ascii="Calibri" w:hAnsi="Calibri"/>
        </w:rPr>
        <w:t xml:space="preserve">hat stets die erforderlichen Sicherheitsvorkehrungen </w:t>
      </w:r>
      <w:r w:rsidR="003F1FC0" w:rsidRPr="003F1FC0">
        <w:rPr>
          <w:rFonts w:ascii="Calibri" w:hAnsi="Calibri"/>
        </w:rPr>
        <w:t>und betriebl</w:t>
      </w:r>
      <w:r w:rsidR="003F1FC0" w:rsidRPr="003F1FC0">
        <w:rPr>
          <w:rFonts w:ascii="Calibri" w:hAnsi="Calibri"/>
        </w:rPr>
        <w:t>i</w:t>
      </w:r>
      <w:r w:rsidR="003F1FC0" w:rsidRPr="003F1FC0">
        <w:rPr>
          <w:rFonts w:ascii="Calibri" w:hAnsi="Calibri"/>
        </w:rPr>
        <w:t xml:space="preserve">chen Vorgaben </w:t>
      </w:r>
      <w:r w:rsidRPr="003F1FC0">
        <w:rPr>
          <w:rFonts w:ascii="Calibri" w:hAnsi="Calibri"/>
        </w:rPr>
        <w:t>eingehalten</w:t>
      </w:r>
      <w:r w:rsidR="003F1FC0" w:rsidRPr="003F1FC0">
        <w:rPr>
          <w:rFonts w:ascii="Calibri" w:hAnsi="Calibri"/>
        </w:rPr>
        <w:t>.</w:t>
      </w:r>
      <w:r w:rsidR="003F1FC0">
        <w:rPr>
          <w:rFonts w:ascii="Calibri" w:hAnsi="Calibri"/>
        </w:rPr>
        <w:t xml:space="preserve"> Es gab nie Anlass zur Beanstandung der Behandlungsdurchfü</w:t>
      </w:r>
      <w:r w:rsidR="003F1FC0">
        <w:rPr>
          <w:rFonts w:ascii="Calibri" w:hAnsi="Calibri"/>
        </w:rPr>
        <w:t>h</w:t>
      </w:r>
      <w:r w:rsidR="003F1FC0">
        <w:rPr>
          <w:rFonts w:ascii="Calibri" w:hAnsi="Calibri"/>
        </w:rPr>
        <w:t xml:space="preserve">rung. Frau </w:t>
      </w:r>
      <w:proofErr w:type="spellStart"/>
      <w:r w:rsidR="00E02F8A">
        <w:rPr>
          <w:rFonts w:ascii="Calibri" w:hAnsi="Calibri"/>
        </w:rPr>
        <w:t>Ortakci</w:t>
      </w:r>
      <w:proofErr w:type="spellEnd"/>
      <w:r w:rsidR="00E02F8A">
        <w:rPr>
          <w:rFonts w:ascii="Calibri" w:hAnsi="Calibri"/>
        </w:rPr>
        <w:t xml:space="preserve"> </w:t>
      </w:r>
      <w:proofErr w:type="spellStart"/>
      <w:r w:rsidR="00E02F8A">
        <w:rPr>
          <w:rFonts w:ascii="Calibri" w:hAnsi="Calibri"/>
        </w:rPr>
        <w:t>Mevlüde</w:t>
      </w:r>
      <w:proofErr w:type="spellEnd"/>
      <w:r w:rsidR="00E02F8A">
        <w:rPr>
          <w:rFonts w:ascii="Calibri" w:hAnsi="Calibri"/>
        </w:rPr>
        <w:t xml:space="preserve"> </w:t>
      </w:r>
      <w:r w:rsidR="003F1FC0">
        <w:rPr>
          <w:rFonts w:ascii="Calibri" w:hAnsi="Calibri"/>
        </w:rPr>
        <w:t xml:space="preserve"> hat stets zu unserer vollsten Zufriedenheit die Laserhaarentfe</w:t>
      </w:r>
      <w:r w:rsidR="003F1FC0">
        <w:rPr>
          <w:rFonts w:ascii="Calibri" w:hAnsi="Calibri"/>
        </w:rPr>
        <w:t>r</w:t>
      </w:r>
      <w:r w:rsidR="003F1FC0">
        <w:rPr>
          <w:rFonts w:ascii="Calibri" w:hAnsi="Calibri"/>
        </w:rPr>
        <w:t>nung durchgeführt</w:t>
      </w:r>
      <w:r w:rsidR="00B95215">
        <w:rPr>
          <w:rFonts w:ascii="Calibri" w:hAnsi="Calibri"/>
        </w:rPr>
        <w:t xml:space="preserve"> und die Pr</w:t>
      </w:r>
      <w:r w:rsidR="00B95215">
        <w:rPr>
          <w:rFonts w:ascii="Calibri" w:hAnsi="Calibri"/>
        </w:rPr>
        <w:t>a</w:t>
      </w:r>
      <w:r w:rsidR="00B95215">
        <w:rPr>
          <w:rFonts w:ascii="Calibri" w:hAnsi="Calibri"/>
        </w:rPr>
        <w:t>xishygiene eingehalten.</w:t>
      </w:r>
    </w:p>
    <w:p w:rsidR="003F1FC0" w:rsidRDefault="003F1FC0">
      <w:pPr>
        <w:rPr>
          <w:rFonts w:ascii="Calibri" w:hAnsi="Calibri"/>
        </w:rPr>
      </w:pPr>
    </w:p>
    <w:p w:rsidR="003F1FC0" w:rsidRDefault="003F1FC0">
      <w:pPr>
        <w:rPr>
          <w:rFonts w:ascii="Calibri" w:hAnsi="Calibri"/>
        </w:rPr>
      </w:pPr>
      <w:r w:rsidRPr="003F1FC0">
        <w:rPr>
          <w:rFonts w:ascii="Calibri" w:hAnsi="Calibri"/>
        </w:rPr>
        <w:t xml:space="preserve">Frau </w:t>
      </w:r>
      <w:proofErr w:type="spellStart"/>
      <w:r w:rsidR="00E02F8A">
        <w:rPr>
          <w:rFonts w:ascii="Calibri" w:hAnsi="Calibri"/>
        </w:rPr>
        <w:t>Ortakci</w:t>
      </w:r>
      <w:proofErr w:type="spellEnd"/>
      <w:r w:rsidR="00E02F8A">
        <w:rPr>
          <w:rFonts w:ascii="Calibri" w:hAnsi="Calibri"/>
        </w:rPr>
        <w:t xml:space="preserve"> </w:t>
      </w:r>
      <w:proofErr w:type="spellStart"/>
      <w:r w:rsidR="00E02F8A">
        <w:rPr>
          <w:rFonts w:ascii="Calibri" w:hAnsi="Calibri"/>
        </w:rPr>
        <w:t>Mevlüde</w:t>
      </w:r>
      <w:proofErr w:type="spellEnd"/>
      <w:r w:rsidR="00E02F8A">
        <w:rPr>
          <w:rFonts w:ascii="Calibri" w:hAnsi="Calibri"/>
        </w:rPr>
        <w:t xml:space="preserve">  </w:t>
      </w:r>
      <w:r w:rsidRPr="003F1FC0">
        <w:rPr>
          <w:rFonts w:ascii="Calibri" w:hAnsi="Calibri"/>
        </w:rPr>
        <w:t>war im Rahmen ihrer Tätigkeit</w:t>
      </w:r>
      <w:r>
        <w:rPr>
          <w:rFonts w:ascii="Calibri" w:hAnsi="Calibri"/>
        </w:rPr>
        <w:t xml:space="preserve"> ebenfalls für die Verwaltung der Ku</w:t>
      </w:r>
      <w:r>
        <w:rPr>
          <w:rFonts w:ascii="Calibri" w:hAnsi="Calibri"/>
        </w:rPr>
        <w:t>n</w:t>
      </w:r>
      <w:r>
        <w:rPr>
          <w:rFonts w:ascii="Calibri" w:hAnsi="Calibri"/>
        </w:rPr>
        <w:t xml:space="preserve">dendaten und Terminvergabe verantwortlich. Hierzu kam eine betriebsinterne Software zum Einsatz. Frau </w:t>
      </w:r>
      <w:proofErr w:type="spellStart"/>
      <w:r w:rsidR="00E02F8A">
        <w:rPr>
          <w:rFonts w:ascii="Calibri" w:hAnsi="Calibri"/>
        </w:rPr>
        <w:t>Ortakci</w:t>
      </w:r>
      <w:proofErr w:type="spellEnd"/>
      <w:r w:rsidR="00E02F8A">
        <w:rPr>
          <w:rFonts w:ascii="Calibri" w:hAnsi="Calibri"/>
        </w:rPr>
        <w:t xml:space="preserve"> </w:t>
      </w:r>
      <w:proofErr w:type="spellStart"/>
      <w:r w:rsidR="00E02F8A">
        <w:rPr>
          <w:rFonts w:ascii="Calibri" w:hAnsi="Calibri"/>
        </w:rPr>
        <w:t>Mevlüde</w:t>
      </w:r>
      <w:proofErr w:type="spellEnd"/>
      <w:r>
        <w:rPr>
          <w:rFonts w:ascii="Calibri" w:hAnsi="Calibri"/>
        </w:rPr>
        <w:t xml:space="preserve"> hat sich mühelos eingearbeitet und ihr Vorwissen aus bisher</w:t>
      </w:r>
      <w:r>
        <w:rPr>
          <w:rFonts w:ascii="Calibri" w:hAnsi="Calibri"/>
        </w:rPr>
        <w:t>i</w:t>
      </w:r>
      <w:r>
        <w:rPr>
          <w:rFonts w:ascii="Calibri" w:hAnsi="Calibri"/>
        </w:rPr>
        <w:t>gen Tätigkeiten konnte sie gut einsetzen.</w:t>
      </w:r>
    </w:p>
    <w:p w:rsidR="003F1FC0" w:rsidRDefault="003F1FC0">
      <w:pPr>
        <w:rPr>
          <w:rFonts w:ascii="Calibri" w:hAnsi="Calibri"/>
        </w:rPr>
      </w:pPr>
    </w:p>
    <w:p w:rsidR="00FB1F0B" w:rsidRDefault="003F1FC0">
      <w:pPr>
        <w:rPr>
          <w:rFonts w:ascii="Calibri" w:hAnsi="Calibri"/>
        </w:rPr>
      </w:pPr>
      <w:r>
        <w:rPr>
          <w:rFonts w:ascii="Calibri" w:hAnsi="Calibri"/>
        </w:rPr>
        <w:t xml:space="preserve">Frau </w:t>
      </w:r>
      <w:proofErr w:type="spellStart"/>
      <w:r w:rsidR="00E02F8A">
        <w:rPr>
          <w:rFonts w:ascii="Calibri" w:hAnsi="Calibri"/>
        </w:rPr>
        <w:t>Ortakci</w:t>
      </w:r>
      <w:proofErr w:type="spellEnd"/>
      <w:r w:rsidR="00E02F8A">
        <w:rPr>
          <w:rFonts w:ascii="Calibri" w:hAnsi="Calibri"/>
        </w:rPr>
        <w:t xml:space="preserve"> </w:t>
      </w:r>
      <w:proofErr w:type="spellStart"/>
      <w:r w:rsidR="00E02F8A">
        <w:rPr>
          <w:rFonts w:ascii="Calibri" w:hAnsi="Calibri"/>
        </w:rPr>
        <w:t>Mevlüde</w:t>
      </w:r>
      <w:proofErr w:type="spellEnd"/>
      <w:r w:rsidR="00E02F8A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hat in einem Team von </w:t>
      </w:r>
      <w:r w:rsidR="00E02F8A">
        <w:rPr>
          <w:rFonts w:ascii="Calibri" w:hAnsi="Calibri"/>
        </w:rPr>
        <w:t>4</w:t>
      </w:r>
      <w:r>
        <w:rPr>
          <w:rFonts w:ascii="Calibri" w:hAnsi="Calibri"/>
        </w:rPr>
        <w:t xml:space="preserve"> Mitarbeitern gearbeitet und war bei allen Kollegen und Vorgesetzten beliebt und geschätzt. Sie hat sich mit Eifer persönlich eing</w:t>
      </w:r>
      <w:r>
        <w:rPr>
          <w:rFonts w:ascii="Calibri" w:hAnsi="Calibri"/>
        </w:rPr>
        <w:t>e</w:t>
      </w:r>
      <w:r>
        <w:rPr>
          <w:rFonts w:ascii="Calibri" w:hAnsi="Calibri"/>
        </w:rPr>
        <w:t>bracht und die Te</w:t>
      </w:r>
      <w:r>
        <w:rPr>
          <w:rFonts w:ascii="Calibri" w:hAnsi="Calibri"/>
        </w:rPr>
        <w:t>a</w:t>
      </w:r>
      <w:r>
        <w:rPr>
          <w:rFonts w:ascii="Calibri" w:hAnsi="Calibri"/>
        </w:rPr>
        <w:t>mentwicklung gefördert.</w:t>
      </w:r>
    </w:p>
    <w:p w:rsidR="00B95215" w:rsidRDefault="00B95215">
      <w:pPr>
        <w:rPr>
          <w:rFonts w:ascii="Calibri" w:hAnsi="Calibri"/>
        </w:rPr>
      </w:pPr>
    </w:p>
    <w:p w:rsidR="00B95215" w:rsidRDefault="00B95215">
      <w:pPr>
        <w:rPr>
          <w:rFonts w:ascii="Calibri" w:hAnsi="Calibri"/>
        </w:rPr>
      </w:pPr>
      <w:r>
        <w:rPr>
          <w:rFonts w:ascii="Calibri" w:hAnsi="Calibri"/>
        </w:rPr>
        <w:t xml:space="preserve">Wir bedauern, dass uns Frau </w:t>
      </w:r>
      <w:proofErr w:type="spellStart"/>
      <w:r w:rsidR="00E02F8A">
        <w:rPr>
          <w:rFonts w:ascii="Calibri" w:hAnsi="Calibri"/>
        </w:rPr>
        <w:t>Ortakci</w:t>
      </w:r>
      <w:proofErr w:type="spellEnd"/>
      <w:r w:rsidR="00E02F8A">
        <w:rPr>
          <w:rFonts w:ascii="Calibri" w:hAnsi="Calibri"/>
        </w:rPr>
        <w:t xml:space="preserve"> </w:t>
      </w:r>
      <w:proofErr w:type="spellStart"/>
      <w:r w:rsidR="00E02F8A">
        <w:rPr>
          <w:rFonts w:ascii="Calibri" w:hAnsi="Calibri"/>
        </w:rPr>
        <w:t>Mevlüde</w:t>
      </w:r>
      <w:proofErr w:type="spellEnd"/>
      <w:r w:rsidR="00E02F8A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verlässt. Betriebsbedingt kann das Arbeit</w:t>
      </w:r>
      <w:r>
        <w:rPr>
          <w:rFonts w:ascii="Calibri" w:hAnsi="Calibri"/>
        </w:rPr>
        <w:t>s</w:t>
      </w:r>
      <w:r>
        <w:rPr>
          <w:rFonts w:ascii="Calibri" w:hAnsi="Calibri"/>
        </w:rPr>
        <w:t>verhältnis jedoch nicht fortgeführt werden.</w:t>
      </w:r>
    </w:p>
    <w:p w:rsidR="00B95215" w:rsidRDefault="00B95215">
      <w:pPr>
        <w:rPr>
          <w:rFonts w:ascii="Calibri" w:hAnsi="Calibri"/>
        </w:rPr>
      </w:pPr>
      <w:r>
        <w:rPr>
          <w:rFonts w:ascii="Calibri" w:hAnsi="Calibri"/>
        </w:rPr>
        <w:t xml:space="preserve">Wir wünschen Frau </w:t>
      </w:r>
      <w:proofErr w:type="spellStart"/>
      <w:r w:rsidR="00E02F8A">
        <w:rPr>
          <w:rFonts w:ascii="Calibri" w:hAnsi="Calibri"/>
        </w:rPr>
        <w:t>Ortakci</w:t>
      </w:r>
      <w:proofErr w:type="spellEnd"/>
      <w:r w:rsidR="00E02F8A">
        <w:rPr>
          <w:rFonts w:ascii="Calibri" w:hAnsi="Calibri"/>
        </w:rPr>
        <w:t xml:space="preserve"> </w:t>
      </w:r>
      <w:proofErr w:type="spellStart"/>
      <w:r w:rsidR="00E02F8A">
        <w:rPr>
          <w:rFonts w:ascii="Calibri" w:hAnsi="Calibri"/>
        </w:rPr>
        <w:t>Mevlüde</w:t>
      </w:r>
      <w:proofErr w:type="spellEnd"/>
      <w:r>
        <w:rPr>
          <w:rFonts w:ascii="Calibri" w:hAnsi="Calibri"/>
        </w:rPr>
        <w:t xml:space="preserve"> für ihre Zukunft alles Gute.</w:t>
      </w:r>
    </w:p>
    <w:p w:rsidR="00B95215" w:rsidRDefault="00B95215">
      <w:pPr>
        <w:rPr>
          <w:rFonts w:ascii="Calibri" w:hAnsi="Calibri"/>
        </w:rPr>
      </w:pPr>
    </w:p>
    <w:p w:rsidR="00B95215" w:rsidRDefault="00B95215">
      <w:pPr>
        <w:rPr>
          <w:rFonts w:ascii="Calibri" w:hAnsi="Calibri"/>
        </w:rPr>
      </w:pPr>
    </w:p>
    <w:p w:rsidR="00B95215" w:rsidRDefault="00B95215">
      <w:pPr>
        <w:rPr>
          <w:rFonts w:ascii="Calibri" w:hAnsi="Calibri"/>
        </w:rPr>
      </w:pPr>
    </w:p>
    <w:p w:rsidR="00B95215" w:rsidRDefault="00B95215">
      <w:pPr>
        <w:rPr>
          <w:rFonts w:ascii="Calibri" w:hAnsi="Calibri"/>
        </w:rPr>
      </w:pPr>
    </w:p>
    <w:p w:rsidR="00B95215" w:rsidRDefault="00E02F8A">
      <w:pPr>
        <w:rPr>
          <w:rFonts w:ascii="Calibri" w:hAnsi="Calibri"/>
        </w:rPr>
      </w:pPr>
      <w:r>
        <w:rPr>
          <w:rFonts w:ascii="Calibri" w:hAnsi="Calibri"/>
        </w:rPr>
        <w:t>Hamm</w:t>
      </w:r>
      <w:r w:rsidR="00B95215">
        <w:rPr>
          <w:rFonts w:ascii="Calibri" w:hAnsi="Calibri"/>
        </w:rPr>
        <w:t xml:space="preserve">, </w:t>
      </w:r>
      <w:r w:rsidR="008A3310">
        <w:rPr>
          <w:rFonts w:ascii="Calibri" w:hAnsi="Calibri"/>
        </w:rPr>
        <w:t>_</w:t>
      </w:r>
      <w:r>
        <w:rPr>
          <w:rFonts w:ascii="Calibri" w:hAnsi="Calibri"/>
        </w:rPr>
        <w:t>29.01.2018</w:t>
      </w:r>
    </w:p>
    <w:p w:rsidR="00B95215" w:rsidRDefault="00B95215">
      <w:pPr>
        <w:rPr>
          <w:rFonts w:ascii="Calibri" w:hAnsi="Calibri"/>
        </w:rPr>
      </w:pPr>
    </w:p>
    <w:p w:rsidR="00B95215" w:rsidRDefault="00B95215">
      <w:pPr>
        <w:rPr>
          <w:rFonts w:ascii="Calibri" w:hAnsi="Calibri"/>
        </w:rPr>
      </w:pPr>
    </w:p>
    <w:p w:rsidR="00B95215" w:rsidRDefault="00B95215">
      <w:pPr>
        <w:rPr>
          <w:rFonts w:ascii="Calibri" w:hAnsi="Calibri"/>
        </w:rPr>
      </w:pPr>
    </w:p>
    <w:p w:rsidR="00B95215" w:rsidRPr="008A3310" w:rsidRDefault="008A3310">
      <w:pPr>
        <w:rPr>
          <w:rFonts w:ascii="Calibri" w:hAnsi="Calibri"/>
        </w:rPr>
      </w:pPr>
      <w:r w:rsidRPr="008A3310">
        <w:rPr>
          <w:rFonts w:ascii="Calibri" w:hAnsi="Calibri"/>
        </w:rPr>
        <w:t>___________________________________</w:t>
      </w:r>
    </w:p>
    <w:p w:rsidR="00B95215" w:rsidRDefault="008A3310">
      <w:pPr>
        <w:rPr>
          <w:rFonts w:ascii="Calibri" w:hAnsi="Calibri"/>
        </w:rPr>
      </w:pPr>
      <w:r>
        <w:rPr>
          <w:rFonts w:ascii="Calibri" w:hAnsi="Calibri"/>
        </w:rPr>
        <w:t>Unterschrift, Stempel</w:t>
      </w:r>
      <w:bookmarkStart w:id="0" w:name="_GoBack"/>
      <w:bookmarkEnd w:id="0"/>
    </w:p>
    <w:sectPr w:rsidR="00B95215" w:rsidSect="0095427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539" w:rsidRDefault="00BC5539">
      <w:r>
        <w:separator/>
      </w:r>
    </w:p>
  </w:endnote>
  <w:endnote w:type="continuationSeparator" w:id="0">
    <w:p w:rsidR="00BC5539" w:rsidRDefault="00BC5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070"/>
      <w:gridCol w:w="3071"/>
      <w:gridCol w:w="3072"/>
    </w:tblGrid>
    <w:tr w:rsidR="00E54B2F">
      <w:tc>
        <w:tcPr>
          <w:tcW w:w="9212" w:type="dxa"/>
          <w:gridSpan w:val="3"/>
          <w:tcBorders>
            <w:bottom w:val="single" w:sz="4" w:space="0" w:color="000000"/>
          </w:tcBorders>
          <w:shd w:val="clear" w:color="auto" w:fill="auto"/>
        </w:tcPr>
        <w:p w:rsidR="00E54B2F" w:rsidRDefault="00E54B2F">
          <w:pPr>
            <w:snapToGrid w:val="0"/>
            <w:jc w:val="center"/>
            <w:rPr>
              <w:rFonts w:ascii="Verdana" w:hAnsi="Verdana"/>
              <w:sz w:val="12"/>
              <w:szCs w:val="12"/>
            </w:rPr>
          </w:pPr>
        </w:p>
      </w:tc>
    </w:tr>
    <w:tr w:rsidR="00E54B2F" w:rsidRPr="000A127B">
      <w:tc>
        <w:tcPr>
          <w:tcW w:w="3070" w:type="dxa"/>
          <w:tcBorders>
            <w:top w:val="single" w:sz="4" w:space="0" w:color="000000"/>
          </w:tcBorders>
          <w:shd w:val="clear" w:color="auto" w:fill="auto"/>
        </w:tcPr>
        <w:p w:rsidR="00E54B2F" w:rsidRDefault="00E54B2F" w:rsidP="00392B99">
          <w:pPr>
            <w:rPr>
              <w:rFonts w:ascii="Verdana" w:hAnsi="Verdana"/>
              <w:sz w:val="12"/>
              <w:szCs w:val="12"/>
            </w:rPr>
          </w:pPr>
        </w:p>
      </w:tc>
      <w:tc>
        <w:tcPr>
          <w:tcW w:w="3071" w:type="dxa"/>
          <w:tcBorders>
            <w:top w:val="single" w:sz="4" w:space="0" w:color="000000"/>
          </w:tcBorders>
          <w:shd w:val="clear" w:color="auto" w:fill="auto"/>
        </w:tcPr>
        <w:p w:rsidR="00E54B2F" w:rsidRDefault="00E54B2F" w:rsidP="00392B99">
          <w:pPr>
            <w:rPr>
              <w:rFonts w:ascii="Verdana" w:hAnsi="Verdana"/>
              <w:sz w:val="12"/>
              <w:szCs w:val="12"/>
            </w:rPr>
          </w:pPr>
        </w:p>
      </w:tc>
      <w:tc>
        <w:tcPr>
          <w:tcW w:w="3072" w:type="dxa"/>
          <w:tcBorders>
            <w:top w:val="single" w:sz="4" w:space="0" w:color="000000"/>
          </w:tcBorders>
          <w:shd w:val="clear" w:color="auto" w:fill="auto"/>
        </w:tcPr>
        <w:p w:rsidR="00212E1C" w:rsidRPr="007A1FDC" w:rsidRDefault="00212E1C" w:rsidP="004551CC">
          <w:pPr>
            <w:rPr>
              <w:rFonts w:ascii="Verdana" w:hAnsi="Verdana"/>
              <w:sz w:val="12"/>
              <w:szCs w:val="12"/>
              <w:lang w:val="en-US"/>
            </w:rPr>
          </w:pPr>
        </w:p>
      </w:tc>
    </w:tr>
  </w:tbl>
  <w:p w:rsidR="00E54B2F" w:rsidRPr="007A1FDC" w:rsidRDefault="00E54B2F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539" w:rsidRDefault="00BC5539">
      <w:r>
        <w:separator/>
      </w:r>
    </w:p>
  </w:footnote>
  <w:footnote w:type="continuationSeparator" w:id="0">
    <w:p w:rsidR="00BC5539" w:rsidRDefault="00BC5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B2F" w:rsidRDefault="00E54B2F">
    <w:pPr>
      <w:pStyle w:val="Kopfzeile"/>
      <w:jc w:val="right"/>
      <w:rPr>
        <w:szCs w:val="18"/>
      </w:rPr>
    </w:pPr>
  </w:p>
  <w:p w:rsidR="00B97426" w:rsidRPr="00B97426" w:rsidRDefault="00FE1456">
    <w:pPr>
      <w:pStyle w:val="Kopfzeile"/>
      <w:jc w:val="right"/>
      <w:rPr>
        <w:szCs w:val="18"/>
      </w:rPr>
    </w:pPr>
    <w:r>
      <w:rPr>
        <w:noProof/>
        <w:szCs w:val="18"/>
        <w:lang w:eastAsia="de-DE"/>
      </w:rPr>
      <w:drawing>
        <wp:inline distT="0" distB="0" distL="0" distR="0">
          <wp:extent cx="1744714" cy="381000"/>
          <wp:effectExtent l="0" t="0" r="8255" b="0"/>
          <wp:docPr id="1" name="Grafik 1" descr="Ein Bild, das Objekt, Himmel enthält.&#10;&#10;Mit sehr hoher Zuverlässigkeit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uptlogo Druckdate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7996" cy="3948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DC250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37142707"/>
    <w:multiLevelType w:val="hybridMultilevel"/>
    <w:tmpl w:val="702850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C5D68"/>
    <w:multiLevelType w:val="hybridMultilevel"/>
    <w:tmpl w:val="41CA6BB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FC1136"/>
    <w:multiLevelType w:val="hybridMultilevel"/>
    <w:tmpl w:val="DAB882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08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32"/>
    <w:rsid w:val="00007FBC"/>
    <w:rsid w:val="000101C2"/>
    <w:rsid w:val="00022E29"/>
    <w:rsid w:val="00023560"/>
    <w:rsid w:val="000317F7"/>
    <w:rsid w:val="00061833"/>
    <w:rsid w:val="0007784C"/>
    <w:rsid w:val="00081FA5"/>
    <w:rsid w:val="000A127B"/>
    <w:rsid w:val="000C4382"/>
    <w:rsid w:val="000F13D0"/>
    <w:rsid w:val="000F5E6E"/>
    <w:rsid w:val="001031CF"/>
    <w:rsid w:val="0010392E"/>
    <w:rsid w:val="0010706B"/>
    <w:rsid w:val="001154F0"/>
    <w:rsid w:val="00123ECA"/>
    <w:rsid w:val="001354C0"/>
    <w:rsid w:val="001638C4"/>
    <w:rsid w:val="0016798B"/>
    <w:rsid w:val="001952B9"/>
    <w:rsid w:val="001E352E"/>
    <w:rsid w:val="00212E1C"/>
    <w:rsid w:val="002219DE"/>
    <w:rsid w:val="00235288"/>
    <w:rsid w:val="00252DD5"/>
    <w:rsid w:val="0026507E"/>
    <w:rsid w:val="00275F76"/>
    <w:rsid w:val="002C1833"/>
    <w:rsid w:val="002D04A9"/>
    <w:rsid w:val="002D0E5F"/>
    <w:rsid w:val="002D0FD0"/>
    <w:rsid w:val="002D6201"/>
    <w:rsid w:val="002E1FA3"/>
    <w:rsid w:val="002E42F7"/>
    <w:rsid w:val="0030307E"/>
    <w:rsid w:val="00322839"/>
    <w:rsid w:val="003244D8"/>
    <w:rsid w:val="003279C2"/>
    <w:rsid w:val="00331B03"/>
    <w:rsid w:val="003337FB"/>
    <w:rsid w:val="00354291"/>
    <w:rsid w:val="0037786E"/>
    <w:rsid w:val="0039220F"/>
    <w:rsid w:val="00392B99"/>
    <w:rsid w:val="00394FEF"/>
    <w:rsid w:val="003A1F9E"/>
    <w:rsid w:val="003A228B"/>
    <w:rsid w:val="003B10A1"/>
    <w:rsid w:val="003B592C"/>
    <w:rsid w:val="003D1607"/>
    <w:rsid w:val="003D5E34"/>
    <w:rsid w:val="003D6EFA"/>
    <w:rsid w:val="003F1FC0"/>
    <w:rsid w:val="003F23FA"/>
    <w:rsid w:val="003F5CDD"/>
    <w:rsid w:val="003F728F"/>
    <w:rsid w:val="00411F7A"/>
    <w:rsid w:val="004158E4"/>
    <w:rsid w:val="0043163E"/>
    <w:rsid w:val="004551CC"/>
    <w:rsid w:val="00457600"/>
    <w:rsid w:val="00457FEF"/>
    <w:rsid w:val="00463A78"/>
    <w:rsid w:val="004641EE"/>
    <w:rsid w:val="00494C40"/>
    <w:rsid w:val="0049542A"/>
    <w:rsid w:val="004B795D"/>
    <w:rsid w:val="004D501D"/>
    <w:rsid w:val="004E7AD5"/>
    <w:rsid w:val="00540E49"/>
    <w:rsid w:val="00543903"/>
    <w:rsid w:val="0055019C"/>
    <w:rsid w:val="0056420C"/>
    <w:rsid w:val="00582F5A"/>
    <w:rsid w:val="005B0D4A"/>
    <w:rsid w:val="005B3EBB"/>
    <w:rsid w:val="005B70F4"/>
    <w:rsid w:val="005B7B77"/>
    <w:rsid w:val="005C6C13"/>
    <w:rsid w:val="005D2763"/>
    <w:rsid w:val="005D7638"/>
    <w:rsid w:val="005F013E"/>
    <w:rsid w:val="005F786F"/>
    <w:rsid w:val="00603849"/>
    <w:rsid w:val="00633D91"/>
    <w:rsid w:val="00634604"/>
    <w:rsid w:val="00646715"/>
    <w:rsid w:val="00651C24"/>
    <w:rsid w:val="00652194"/>
    <w:rsid w:val="006525A4"/>
    <w:rsid w:val="00684FEA"/>
    <w:rsid w:val="006A5169"/>
    <w:rsid w:val="006A7E8A"/>
    <w:rsid w:val="006B768D"/>
    <w:rsid w:val="006C6BF2"/>
    <w:rsid w:val="006E4BF7"/>
    <w:rsid w:val="00724BAB"/>
    <w:rsid w:val="0074585D"/>
    <w:rsid w:val="007510D3"/>
    <w:rsid w:val="00751D40"/>
    <w:rsid w:val="00755C0A"/>
    <w:rsid w:val="007744FA"/>
    <w:rsid w:val="0079569E"/>
    <w:rsid w:val="007A1FDC"/>
    <w:rsid w:val="007B31D8"/>
    <w:rsid w:val="007B6BE5"/>
    <w:rsid w:val="007C38F6"/>
    <w:rsid w:val="007C488B"/>
    <w:rsid w:val="007F1B36"/>
    <w:rsid w:val="007F1D65"/>
    <w:rsid w:val="008029C2"/>
    <w:rsid w:val="00815898"/>
    <w:rsid w:val="00824495"/>
    <w:rsid w:val="00841FF8"/>
    <w:rsid w:val="00847624"/>
    <w:rsid w:val="00852413"/>
    <w:rsid w:val="008547AB"/>
    <w:rsid w:val="0085611F"/>
    <w:rsid w:val="0086073B"/>
    <w:rsid w:val="00865BDB"/>
    <w:rsid w:val="00876E52"/>
    <w:rsid w:val="008A3310"/>
    <w:rsid w:val="008B1A38"/>
    <w:rsid w:val="008B7510"/>
    <w:rsid w:val="008C6067"/>
    <w:rsid w:val="008D0FB5"/>
    <w:rsid w:val="00950AA2"/>
    <w:rsid w:val="00954273"/>
    <w:rsid w:val="00960CC6"/>
    <w:rsid w:val="00963778"/>
    <w:rsid w:val="00966231"/>
    <w:rsid w:val="0098268D"/>
    <w:rsid w:val="009850D1"/>
    <w:rsid w:val="00994C13"/>
    <w:rsid w:val="009A6581"/>
    <w:rsid w:val="009B5E2B"/>
    <w:rsid w:val="009C3963"/>
    <w:rsid w:val="00A02F1F"/>
    <w:rsid w:val="00A23406"/>
    <w:rsid w:val="00A54817"/>
    <w:rsid w:val="00A570B2"/>
    <w:rsid w:val="00A60AF7"/>
    <w:rsid w:val="00A61C00"/>
    <w:rsid w:val="00A90CBB"/>
    <w:rsid w:val="00AA145C"/>
    <w:rsid w:val="00AC3825"/>
    <w:rsid w:val="00AC38C4"/>
    <w:rsid w:val="00AF4A60"/>
    <w:rsid w:val="00B06023"/>
    <w:rsid w:val="00B347A0"/>
    <w:rsid w:val="00B45F81"/>
    <w:rsid w:val="00B522CD"/>
    <w:rsid w:val="00B7725F"/>
    <w:rsid w:val="00B87A47"/>
    <w:rsid w:val="00B95215"/>
    <w:rsid w:val="00B97426"/>
    <w:rsid w:val="00BC3899"/>
    <w:rsid w:val="00BC5539"/>
    <w:rsid w:val="00C06488"/>
    <w:rsid w:val="00C14C79"/>
    <w:rsid w:val="00C26B3C"/>
    <w:rsid w:val="00C36D45"/>
    <w:rsid w:val="00C7689C"/>
    <w:rsid w:val="00C76BB6"/>
    <w:rsid w:val="00C878EC"/>
    <w:rsid w:val="00CB1674"/>
    <w:rsid w:val="00CE6A24"/>
    <w:rsid w:val="00D123C3"/>
    <w:rsid w:val="00D20193"/>
    <w:rsid w:val="00D21C91"/>
    <w:rsid w:val="00D2293F"/>
    <w:rsid w:val="00D302E6"/>
    <w:rsid w:val="00D53BD6"/>
    <w:rsid w:val="00D672D2"/>
    <w:rsid w:val="00D86A0F"/>
    <w:rsid w:val="00D91060"/>
    <w:rsid w:val="00DB12B8"/>
    <w:rsid w:val="00DE2329"/>
    <w:rsid w:val="00E02F8A"/>
    <w:rsid w:val="00E4073B"/>
    <w:rsid w:val="00E5347E"/>
    <w:rsid w:val="00E54B2F"/>
    <w:rsid w:val="00E671CC"/>
    <w:rsid w:val="00E80EA4"/>
    <w:rsid w:val="00EA6CEA"/>
    <w:rsid w:val="00EE4F64"/>
    <w:rsid w:val="00EF274E"/>
    <w:rsid w:val="00F06531"/>
    <w:rsid w:val="00F0664C"/>
    <w:rsid w:val="00F2517A"/>
    <w:rsid w:val="00F317A5"/>
    <w:rsid w:val="00F519EE"/>
    <w:rsid w:val="00F7682E"/>
    <w:rsid w:val="00F91332"/>
    <w:rsid w:val="00FB1F0B"/>
    <w:rsid w:val="00FD753B"/>
    <w:rsid w:val="00FE1456"/>
    <w:rsid w:val="00FE3955"/>
    <w:rsid w:val="00FF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after="120"/>
      <w:outlineLvl w:val="0"/>
    </w:pPr>
    <w:rPr>
      <w:rFonts w:ascii="Arial" w:hAnsi="Arial" w:cs="Arial"/>
      <w:b/>
      <w:sz w:val="36"/>
      <w:szCs w:val="36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32"/>
      <w:szCs w:val="32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  <w:rPr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Absatz-Standardschriftart2">
    <w:name w:val="Absatz-Standardschriftart2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1"/>
      </w:tabs>
    </w:pPr>
  </w:style>
  <w:style w:type="paragraph" w:styleId="Fuzeile">
    <w:name w:val="footer"/>
    <w:basedOn w:val="Standard"/>
    <w:pPr>
      <w:tabs>
        <w:tab w:val="center" w:pos="4536"/>
        <w:tab w:val="right" w:pos="9071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KeinLeerraum1">
    <w:name w:val="Kein Leerraum1"/>
    <w:pPr>
      <w:suppressAutoHyphens/>
    </w:pPr>
    <w:rPr>
      <w:rFonts w:ascii="Calibri" w:eastAsia="Arial" w:hAnsi="Calibri"/>
      <w:color w:val="000000"/>
      <w:sz w:val="22"/>
      <w:szCs w:val="22"/>
      <w:lang w:eastAsia="ar-SA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uiPriority w:val="59"/>
    <w:rsid w:val="004D5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6073B"/>
    <w:rPr>
      <w:color w:val="0000FF"/>
      <w:u w:val="singl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4382"/>
    <w:pPr>
      <w:spacing w:after="120"/>
      <w:ind w:left="283"/>
    </w:pPr>
    <w:rPr>
      <w:lang w:val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0C4382"/>
    <w:rPr>
      <w:color w:val="000000"/>
      <w:sz w:val="24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7B31D8"/>
    <w:rPr>
      <w:color w:val="auto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9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592C"/>
    <w:rPr>
      <w:rFonts w:ascii="Tahoma" w:hAnsi="Tahoma" w:cs="Tahoma"/>
      <w:color w:val="000000"/>
      <w:sz w:val="16"/>
      <w:szCs w:val="16"/>
      <w:lang w:eastAsia="ar-SA"/>
    </w:rPr>
  </w:style>
  <w:style w:type="paragraph" w:styleId="Aufzhlungszeichen">
    <w:name w:val="List Bullet"/>
    <w:basedOn w:val="Standard"/>
    <w:uiPriority w:val="99"/>
    <w:unhideWhenUsed/>
    <w:rsid w:val="007A1FDC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after="120"/>
      <w:outlineLvl w:val="0"/>
    </w:pPr>
    <w:rPr>
      <w:rFonts w:ascii="Arial" w:hAnsi="Arial" w:cs="Arial"/>
      <w:b/>
      <w:sz w:val="36"/>
      <w:szCs w:val="36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32"/>
      <w:szCs w:val="32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  <w:rPr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Absatz-Standardschriftart2">
    <w:name w:val="Absatz-Standardschriftart2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1"/>
      </w:tabs>
    </w:pPr>
  </w:style>
  <w:style w:type="paragraph" w:styleId="Fuzeile">
    <w:name w:val="footer"/>
    <w:basedOn w:val="Standard"/>
    <w:pPr>
      <w:tabs>
        <w:tab w:val="center" w:pos="4536"/>
        <w:tab w:val="right" w:pos="9071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customStyle="1" w:styleId="KeinLeerraum1">
    <w:name w:val="Kein Leerraum1"/>
    <w:pPr>
      <w:suppressAutoHyphens/>
    </w:pPr>
    <w:rPr>
      <w:rFonts w:ascii="Calibri" w:eastAsia="Arial" w:hAnsi="Calibri"/>
      <w:color w:val="000000"/>
      <w:sz w:val="22"/>
      <w:szCs w:val="22"/>
      <w:lang w:eastAsia="ar-SA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uiPriority w:val="59"/>
    <w:rsid w:val="004D5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6073B"/>
    <w:rPr>
      <w:color w:val="0000FF"/>
      <w:u w:val="singl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4382"/>
    <w:pPr>
      <w:spacing w:after="120"/>
      <w:ind w:left="283"/>
    </w:pPr>
    <w:rPr>
      <w:lang w:val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0C4382"/>
    <w:rPr>
      <w:color w:val="000000"/>
      <w:sz w:val="24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7B31D8"/>
    <w:rPr>
      <w:color w:val="auto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92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592C"/>
    <w:rPr>
      <w:rFonts w:ascii="Tahoma" w:hAnsi="Tahoma" w:cs="Tahoma"/>
      <w:color w:val="000000"/>
      <w:sz w:val="16"/>
      <w:szCs w:val="16"/>
      <w:lang w:eastAsia="ar-SA"/>
    </w:rPr>
  </w:style>
  <w:style w:type="paragraph" w:styleId="Aufzhlungszeichen">
    <w:name w:val="List Bullet"/>
    <w:basedOn w:val="Standard"/>
    <w:uiPriority w:val="99"/>
    <w:unhideWhenUsed/>
    <w:rsid w:val="007A1FD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aq%2015-H023SG\AppData\Local\Microsoft\Windows\INetCache\Content.Outlook\98M1DTE5\Briefvorlage%20Kellman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79B3C-017D-4493-8C4B-DD485CD8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 Kellmann</Template>
  <TotalTime>0</TotalTime>
  <Pages>1</Pages>
  <Words>209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LETTER OF INTENT</vt:lpstr>
      <vt:lpstr>LETTER OF INTENT</vt:lpstr>
    </vt:vector>
  </TitlesOfParts>
  <Company>Hewlett-Packard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INTENT</dc:title>
  <dc:creator>Silvia Kellmann</dc:creator>
  <cp:lastModifiedBy>Anwender</cp:lastModifiedBy>
  <cp:revision>2</cp:revision>
  <cp:lastPrinted>2019-01-29T13:33:00Z</cp:lastPrinted>
  <dcterms:created xsi:type="dcterms:W3CDTF">2019-01-29T13:36:00Z</dcterms:created>
  <dcterms:modified xsi:type="dcterms:W3CDTF">2019-01-29T13:36:00Z</dcterms:modified>
</cp:coreProperties>
</file>